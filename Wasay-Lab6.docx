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54756" w14:textId="76E3E491" w:rsidR="0064123D" w:rsidRPr="00946377" w:rsidRDefault="000D0124" w:rsidP="007A6F30">
      <w:pPr>
        <w:spacing w:after="0" w:line="240" w:lineRule="auto"/>
        <w:rPr>
          <w:sz w:val="28"/>
        </w:rPr>
      </w:pPr>
      <w:r>
        <w:rPr>
          <w:sz w:val="28"/>
        </w:rPr>
        <w:t xml:space="preserve">Q1: </w:t>
      </w:r>
      <w:r w:rsidR="003416A9" w:rsidRPr="00946377">
        <w:rPr>
          <w:sz w:val="28"/>
        </w:rPr>
        <w:t>Consider the performance data for ten hospitals in the U.K.</w:t>
      </w:r>
    </w:p>
    <w:p w14:paraId="264E7786" w14:textId="77777777" w:rsidR="0064123D" w:rsidRPr="00946377" w:rsidRDefault="003416A9" w:rsidP="007A6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sz w:val="28"/>
        </w:rPr>
      </w:pPr>
      <w:r w:rsidRPr="00946377">
        <w:rPr>
          <w:sz w:val="28"/>
        </w:rPr>
        <w:t xml:space="preserve">The variable y is the </w:t>
      </w:r>
      <w:r w:rsidRPr="00946377">
        <w:rPr>
          <w:b/>
          <w:bCs/>
          <w:sz w:val="28"/>
        </w:rPr>
        <w:t>cost per hospital case</w:t>
      </w:r>
    </w:p>
    <w:p w14:paraId="2B4C1BE2" w14:textId="77777777" w:rsidR="0064123D" w:rsidRPr="00946377" w:rsidRDefault="003416A9" w:rsidP="007A6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sz w:val="28"/>
        </w:rPr>
      </w:pPr>
      <w:r w:rsidRPr="00946377">
        <w:rPr>
          <w:sz w:val="28"/>
        </w:rPr>
        <w:t xml:space="preserve">The variable X1 is the </w:t>
      </w:r>
      <w:r w:rsidRPr="00946377">
        <w:rPr>
          <w:b/>
          <w:bCs/>
          <w:sz w:val="28"/>
        </w:rPr>
        <w:t>size of the hospital</w:t>
      </w:r>
      <w:r w:rsidRPr="00946377">
        <w:rPr>
          <w:sz w:val="28"/>
        </w:rPr>
        <w:t xml:space="preserve"> in number of beds</w:t>
      </w:r>
    </w:p>
    <w:p w14:paraId="21D67C87" w14:textId="77777777" w:rsidR="0064123D" w:rsidRPr="00946377" w:rsidRDefault="003416A9" w:rsidP="007A6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sz w:val="28"/>
        </w:rPr>
      </w:pPr>
      <w:r w:rsidRPr="00946377">
        <w:rPr>
          <w:sz w:val="28"/>
        </w:rPr>
        <w:t xml:space="preserve">The </w:t>
      </w:r>
      <w:r w:rsidRPr="00946377">
        <w:rPr>
          <w:b/>
          <w:bCs/>
          <w:sz w:val="28"/>
        </w:rPr>
        <w:t xml:space="preserve">visibility score </w:t>
      </w:r>
      <w:r w:rsidR="00C616FE" w:rsidRPr="00946377">
        <w:rPr>
          <w:b/>
          <w:bCs/>
          <w:sz w:val="28"/>
        </w:rPr>
        <w:t xml:space="preserve">(X2) </w:t>
      </w:r>
      <w:r w:rsidRPr="00946377">
        <w:rPr>
          <w:sz w:val="28"/>
        </w:rPr>
        <w:t>is an assessment of how the hospital administrator compares his/her hospital with others in terms of cost – the more accurate the view of the administrator, the higher the score (Rationale is that higher the visibility lower the costs for the hospital)</w:t>
      </w:r>
    </w:p>
    <w:p w14:paraId="3C740F33" w14:textId="77777777" w:rsidR="0064123D" w:rsidRPr="00946377" w:rsidRDefault="003416A9" w:rsidP="007A6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sz w:val="28"/>
        </w:rPr>
      </w:pPr>
      <w:r w:rsidRPr="00946377">
        <w:rPr>
          <w:sz w:val="28"/>
        </w:rPr>
        <w:t xml:space="preserve">The </w:t>
      </w:r>
      <w:r w:rsidRPr="00946377">
        <w:rPr>
          <w:b/>
          <w:bCs/>
          <w:sz w:val="28"/>
        </w:rPr>
        <w:t>Admissions</w:t>
      </w:r>
      <w:r w:rsidRPr="00946377">
        <w:rPr>
          <w:sz w:val="28"/>
        </w:rPr>
        <w:t xml:space="preserve"> </w:t>
      </w:r>
      <w:r w:rsidR="00C616FE" w:rsidRPr="00946377">
        <w:rPr>
          <w:sz w:val="28"/>
        </w:rPr>
        <w:t xml:space="preserve">(X3) </w:t>
      </w:r>
      <w:r w:rsidRPr="00946377">
        <w:rPr>
          <w:sz w:val="28"/>
        </w:rPr>
        <w:t>is the average number of patients admitted to the wards on a certain day</w:t>
      </w:r>
    </w:p>
    <w:p w14:paraId="4B77EE4B" w14:textId="77777777" w:rsidR="00022C13" w:rsidRPr="00946377" w:rsidRDefault="00022C13" w:rsidP="00022C13">
      <w:pPr>
        <w:pStyle w:val="ListParagraph"/>
        <w:spacing w:after="0" w:line="240" w:lineRule="auto"/>
        <w:ind w:left="360"/>
        <w:rPr>
          <w:b/>
          <w:sz w:val="28"/>
        </w:rPr>
      </w:pPr>
    </w:p>
    <w:p w14:paraId="52FD9A1F" w14:textId="77777777" w:rsidR="00022C13" w:rsidRPr="00946377" w:rsidRDefault="00022C13" w:rsidP="00022C13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Build a multiple regression model</w:t>
      </w:r>
      <w:r w:rsidR="00C616FE" w:rsidRPr="00946377">
        <w:rPr>
          <w:b/>
          <w:sz w:val="28"/>
        </w:rPr>
        <w:t xml:space="preserve"> </w:t>
      </w:r>
    </w:p>
    <w:p w14:paraId="55578A1F" w14:textId="77777777" w:rsidR="00022C13" w:rsidRDefault="00022C13" w:rsidP="00022C13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Predict the cost per case given visibility=20 and size=410.</w:t>
      </w:r>
    </w:p>
    <w:p w14:paraId="07564BBC" w14:textId="77777777" w:rsidR="00596048" w:rsidRPr="00946377" w:rsidRDefault="00596048" w:rsidP="00596048">
      <w:pPr>
        <w:pStyle w:val="ListParagraph"/>
        <w:spacing w:after="0" w:line="240" w:lineRule="auto"/>
        <w:ind w:left="360"/>
        <w:rPr>
          <w:b/>
          <w:sz w:val="28"/>
        </w:rPr>
      </w:pPr>
    </w:p>
    <w:tbl>
      <w:tblPr>
        <w:tblW w:w="42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0"/>
        <w:gridCol w:w="920"/>
        <w:gridCol w:w="1080"/>
        <w:gridCol w:w="1260"/>
      </w:tblGrid>
      <w:tr w:rsidR="00596048" w:rsidRPr="00946377" w14:paraId="31E3B2FC" w14:textId="77777777" w:rsidTr="005C20D3">
        <w:trPr>
          <w:trHeight w:val="103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736EDC3" w14:textId="77777777" w:rsidR="00596048" w:rsidRPr="00946377" w:rsidRDefault="00596048" w:rsidP="005C20D3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y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14C1A26" w14:textId="77777777" w:rsidR="00596048" w:rsidRPr="00946377" w:rsidRDefault="00596048" w:rsidP="005C20D3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x1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F93F926" w14:textId="77777777" w:rsidR="00596048" w:rsidRPr="00946377" w:rsidRDefault="00596048" w:rsidP="005C20D3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x2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AC9FC5F" w14:textId="77777777" w:rsidR="00596048" w:rsidRPr="00946377" w:rsidRDefault="00596048" w:rsidP="005C20D3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x3</w:t>
            </w:r>
          </w:p>
        </w:tc>
      </w:tr>
    </w:tbl>
    <w:p w14:paraId="0269282D" w14:textId="77777777" w:rsidR="00596048" w:rsidRPr="00946377" w:rsidRDefault="00596048" w:rsidP="00BB2A1A">
      <w:pPr>
        <w:spacing w:after="0" w:line="240" w:lineRule="auto"/>
        <w:rPr>
          <w:sz w:val="28"/>
        </w:rPr>
      </w:pPr>
    </w:p>
    <w:tbl>
      <w:tblPr>
        <w:tblW w:w="42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23"/>
        <w:gridCol w:w="876"/>
        <w:gridCol w:w="1075"/>
        <w:gridCol w:w="1346"/>
      </w:tblGrid>
      <w:tr w:rsidR="000A7747" w:rsidRPr="00946377" w14:paraId="54554015" w14:textId="77777777" w:rsidTr="00596048">
        <w:trPr>
          <w:trHeight w:val="294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42AB9DE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Cost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6293418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Size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5C04A45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Visibility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CEE12D4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Admissions</w:t>
            </w:r>
          </w:p>
        </w:tc>
      </w:tr>
      <w:tr w:rsidR="000A7747" w:rsidRPr="00946377" w14:paraId="347041C8" w14:textId="77777777" w:rsidTr="00596048">
        <w:trPr>
          <w:trHeight w:val="76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AA3E86C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2750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D1842AF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225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6C33067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6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924D0F0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219</w:t>
            </w:r>
          </w:p>
        </w:tc>
      </w:tr>
      <w:tr w:rsidR="000A7747" w:rsidRPr="00946377" w14:paraId="3BD5F080" w14:textId="77777777" w:rsidTr="00596048">
        <w:trPr>
          <w:trHeight w:val="49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1987125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2400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03969F6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200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5A2F430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37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7E858B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198</w:t>
            </w:r>
          </w:p>
        </w:tc>
      </w:tr>
      <w:tr w:rsidR="000A7747" w:rsidRPr="00946377" w14:paraId="4D58C025" w14:textId="77777777" w:rsidTr="00596048">
        <w:trPr>
          <w:trHeight w:val="36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9783186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2920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3109F0C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300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FB26022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14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91ECADA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292</w:t>
            </w:r>
          </w:p>
        </w:tc>
      </w:tr>
      <w:tr w:rsidR="000A7747" w:rsidRPr="00946377" w14:paraId="4C20CFE5" w14:textId="77777777" w:rsidTr="00596048">
        <w:trPr>
          <w:trHeight w:val="166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0D0390F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1800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F29EAB0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350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61D2D8A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33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868EB89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342</w:t>
            </w:r>
          </w:p>
        </w:tc>
      </w:tr>
      <w:tr w:rsidR="000A7747" w:rsidRPr="00946377" w14:paraId="1CA62658" w14:textId="77777777" w:rsidTr="00596048">
        <w:trPr>
          <w:trHeight w:val="139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1D457F7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3520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A3F550D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200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AAEC804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11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E3BF155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195</w:t>
            </w:r>
          </w:p>
        </w:tc>
      </w:tr>
      <w:tr w:rsidR="000A7747" w:rsidRPr="00946377" w14:paraId="4A714C13" w14:textId="77777777" w:rsidTr="00596048">
        <w:trPr>
          <w:trHeight w:val="193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D19B6FE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2270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E8DEA84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250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56AA54B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21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753F1D5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248</w:t>
            </w:r>
          </w:p>
        </w:tc>
      </w:tr>
      <w:tr w:rsidR="000A7747" w:rsidRPr="00946377" w14:paraId="583B2E69" w14:textId="77777777" w:rsidTr="00596048">
        <w:trPr>
          <w:trHeight w:val="166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7804A9E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3100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FBB87D0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175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855E625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21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26ADA09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167</w:t>
            </w:r>
          </w:p>
        </w:tc>
      </w:tr>
      <w:tr w:rsidR="000A7747" w:rsidRPr="00946377" w14:paraId="5D1A3820" w14:textId="77777777" w:rsidTr="00596048">
        <w:trPr>
          <w:trHeight w:val="121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1705340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1980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D36BEAC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400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83DD993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22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7D0B771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399</w:t>
            </w:r>
          </w:p>
        </w:tc>
      </w:tr>
      <w:tr w:rsidR="000A7747" w:rsidRPr="00946377" w14:paraId="7AC936C5" w14:textId="77777777" w:rsidTr="00596048">
        <w:trPr>
          <w:trHeight w:val="94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1E807CE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2680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D803E0E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350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BD97F38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20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1F262E7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350</w:t>
            </w:r>
          </w:p>
        </w:tc>
      </w:tr>
      <w:tr w:rsidR="000A7747" w:rsidRPr="00946377" w14:paraId="45AA20F6" w14:textId="77777777" w:rsidTr="00596048">
        <w:trPr>
          <w:trHeight w:val="36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4471157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2720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570EE22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275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86C3251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16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9D32E75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269</w:t>
            </w:r>
          </w:p>
        </w:tc>
      </w:tr>
    </w:tbl>
    <w:p w14:paraId="2ABF4AC5" w14:textId="77777777" w:rsidR="007A6F30" w:rsidRPr="00946377" w:rsidRDefault="007A6F30" w:rsidP="00BB2A1A">
      <w:pPr>
        <w:spacing w:after="0" w:line="240" w:lineRule="auto"/>
        <w:rPr>
          <w:sz w:val="28"/>
        </w:rPr>
      </w:pPr>
    </w:p>
    <w:p w14:paraId="07A43366" w14:textId="77777777" w:rsidR="007A6F30" w:rsidRPr="00946377" w:rsidRDefault="007A6F30" w:rsidP="00BB2A1A">
      <w:pPr>
        <w:spacing w:after="0" w:line="240" w:lineRule="auto"/>
        <w:rPr>
          <w:sz w:val="28"/>
        </w:rPr>
      </w:pPr>
    </w:p>
    <w:p w14:paraId="192D7140" w14:textId="4D34E831" w:rsidR="00327C9E" w:rsidRPr="00946377" w:rsidRDefault="00327C9E" w:rsidP="00327C9E">
      <w:pPr>
        <w:spacing w:after="0" w:line="240" w:lineRule="auto"/>
        <w:rPr>
          <w:b/>
          <w:color w:val="00B050"/>
          <w:sz w:val="28"/>
        </w:rPr>
      </w:pPr>
      <w:r>
        <w:rPr>
          <w:b/>
          <w:sz w:val="28"/>
        </w:rPr>
        <w:t>R Code to remove a variable from a dataset:</w:t>
      </w:r>
      <w:r>
        <w:rPr>
          <w:b/>
          <w:sz w:val="28"/>
        </w:rPr>
        <w:br/>
      </w:r>
      <w:r>
        <w:rPr>
          <w:b/>
          <w:color w:val="00B050"/>
          <w:sz w:val="28"/>
        </w:rPr>
        <w:t>#----------------------------------------------------</w:t>
      </w:r>
    </w:p>
    <w:p w14:paraId="7F5E5912" w14:textId="53E62664" w:rsidR="00327C9E" w:rsidRPr="00946377" w:rsidRDefault="00327C9E" w:rsidP="00327C9E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#</w:t>
      </w:r>
      <w:r w:rsidR="0067572F">
        <w:rPr>
          <w:b/>
          <w:sz w:val="28"/>
        </w:rPr>
        <w:t xml:space="preserve">Example: </w:t>
      </w:r>
      <w:r w:rsidRPr="00946377">
        <w:rPr>
          <w:b/>
          <w:sz w:val="28"/>
        </w:rPr>
        <w:t xml:space="preserve">Remove the </w:t>
      </w:r>
      <w:r w:rsidR="0067572F">
        <w:rPr>
          <w:b/>
          <w:sz w:val="28"/>
        </w:rPr>
        <w:t>2nd</w:t>
      </w:r>
      <w:r w:rsidRPr="00946377">
        <w:rPr>
          <w:b/>
          <w:sz w:val="28"/>
        </w:rPr>
        <w:t xml:space="preserve"> Column (</w:t>
      </w:r>
      <w:r w:rsidR="0067572F">
        <w:rPr>
          <w:b/>
          <w:sz w:val="28"/>
        </w:rPr>
        <w:t>Size</w:t>
      </w:r>
      <w:r w:rsidRPr="00946377">
        <w:rPr>
          <w:b/>
          <w:sz w:val="28"/>
        </w:rPr>
        <w:t>)</w:t>
      </w:r>
      <w:r w:rsidR="00936A08">
        <w:rPr>
          <w:b/>
          <w:sz w:val="28"/>
        </w:rPr>
        <w:t xml:space="preserve"> from the dataframe HospitalCost1 and write to a new dataframe HospitalCost</w:t>
      </w:r>
    </w:p>
    <w:p w14:paraId="618C09EA" w14:textId="4882A92B" w:rsidR="00327C9E" w:rsidRPr="00946377" w:rsidRDefault="00327C9E" w:rsidP="00327C9E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HospitalCost=HospitalCost1[-</w:t>
      </w:r>
      <w:r w:rsidR="0067572F">
        <w:rPr>
          <w:b/>
          <w:sz w:val="28"/>
        </w:rPr>
        <w:t>2</w:t>
      </w:r>
      <w:r w:rsidRPr="00946377">
        <w:rPr>
          <w:b/>
          <w:sz w:val="28"/>
        </w:rPr>
        <w:t>]</w:t>
      </w:r>
    </w:p>
    <w:p w14:paraId="41547CA3" w14:textId="36683C31" w:rsidR="00B551B9" w:rsidRPr="00946377" w:rsidRDefault="00327C9E">
      <w:pPr>
        <w:rPr>
          <w:b/>
          <w:sz w:val="28"/>
        </w:rPr>
      </w:pPr>
      <w:r>
        <w:rPr>
          <w:b/>
          <w:color w:val="00B050"/>
          <w:sz w:val="28"/>
        </w:rPr>
        <w:t>#----------------------------------------------------</w:t>
      </w:r>
      <w:r w:rsidR="00B551B9" w:rsidRPr="00946377">
        <w:rPr>
          <w:b/>
          <w:sz w:val="28"/>
        </w:rPr>
        <w:br w:type="page"/>
      </w:r>
    </w:p>
    <w:p w14:paraId="613E55F9" w14:textId="77777777" w:rsidR="00776FC1" w:rsidRPr="00946377" w:rsidRDefault="00776FC1" w:rsidP="00776FC1">
      <w:pPr>
        <w:spacing w:after="0" w:line="240" w:lineRule="auto"/>
        <w:rPr>
          <w:b/>
          <w:sz w:val="28"/>
          <w:u w:val="single"/>
        </w:rPr>
      </w:pPr>
      <w:r w:rsidRPr="00946377">
        <w:rPr>
          <w:b/>
          <w:sz w:val="28"/>
          <w:u w:val="single"/>
        </w:rPr>
        <w:lastRenderedPageBreak/>
        <w:t xml:space="preserve">R-Code: </w:t>
      </w:r>
    </w:p>
    <w:p w14:paraId="2F752CB7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install.packages("psych")</w:t>
      </w:r>
    </w:p>
    <w:p w14:paraId="013F6013" w14:textId="77777777" w:rsidR="003F2D8E" w:rsidRPr="00946377" w:rsidRDefault="003F2D8E" w:rsidP="003F2D8E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install.packages("nloptr")</w:t>
      </w:r>
    </w:p>
    <w:p w14:paraId="3D413A9A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library(psych)</w:t>
      </w:r>
    </w:p>
    <w:p w14:paraId="52E18E84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library(car)</w:t>
      </w:r>
    </w:p>
    <w:p w14:paraId="32255251" w14:textId="30DB62E6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HospitalCost1 &lt;- read.csv("HospitalCost.csv", stringsAsFactors=FALSE</w:t>
      </w:r>
      <w:r w:rsidR="005F1895" w:rsidRPr="00946377">
        <w:rPr>
          <w:b/>
          <w:sz w:val="28"/>
        </w:rPr>
        <w:t>, header=TRUE</w:t>
      </w:r>
      <w:r w:rsidRPr="00946377">
        <w:rPr>
          <w:b/>
          <w:sz w:val="28"/>
        </w:rPr>
        <w:t>)</w:t>
      </w:r>
    </w:p>
    <w:p w14:paraId="5CD3CAA3" w14:textId="77777777" w:rsidR="00CB4894" w:rsidRPr="00946377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t># --------Check 1 for linearity and multicollinearity-----------------</w:t>
      </w:r>
    </w:p>
    <w:p w14:paraId="4411A78E" w14:textId="65DE97C7" w:rsidR="00CB4894" w:rsidRPr="00946377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t xml:space="preserve">#Examine the pairs </w:t>
      </w:r>
      <w:r w:rsidR="00F901DF" w:rsidRPr="00946377">
        <w:rPr>
          <w:b/>
          <w:color w:val="00B050"/>
          <w:sz w:val="28"/>
        </w:rPr>
        <w:t>of variables to see the nature of association</w:t>
      </w:r>
    </w:p>
    <w:p w14:paraId="7455D257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pairs(HospitalCost1)</w:t>
      </w:r>
    </w:p>
    <w:p w14:paraId="1B73590E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</w:p>
    <w:p w14:paraId="332C34E5" w14:textId="77777777" w:rsidR="00CB4894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t># Build linear model with all variables</w:t>
      </w:r>
    </w:p>
    <w:p w14:paraId="2B986573" w14:textId="1078C040" w:rsidR="005F611C" w:rsidRPr="00946377" w:rsidRDefault="005F611C" w:rsidP="00CB4894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>#Modify this line to include the additional variable</w:t>
      </w:r>
    </w:p>
    <w:p w14:paraId="41F6019E" w14:textId="038E2239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 xml:space="preserve">RegressedCost1&lt;- lm(Cost ~ </w:t>
      </w:r>
      <w:r w:rsidR="005F611C" w:rsidRPr="005F611C">
        <w:rPr>
          <w:b/>
          <w:color w:val="FF0000"/>
          <w:sz w:val="28"/>
        </w:rPr>
        <w:t>predictor</w:t>
      </w:r>
      <w:r w:rsidR="005F611C">
        <w:rPr>
          <w:b/>
          <w:color w:val="FF0000"/>
          <w:sz w:val="28"/>
        </w:rPr>
        <w:t>1+predictor2+predictor3</w:t>
      </w:r>
      <w:r w:rsidR="005F611C">
        <w:rPr>
          <w:b/>
          <w:sz w:val="28"/>
        </w:rPr>
        <w:t>,</w:t>
      </w:r>
      <w:r w:rsidRPr="00946377">
        <w:rPr>
          <w:b/>
          <w:sz w:val="28"/>
        </w:rPr>
        <w:t xml:space="preserve">data=HospitalCost1) </w:t>
      </w:r>
    </w:p>
    <w:p w14:paraId="15A8EEBB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summary(RegressedCost1)</w:t>
      </w:r>
    </w:p>
    <w:p w14:paraId="0CDB37BB" w14:textId="77777777" w:rsidR="00CB4894" w:rsidRDefault="00CB4894" w:rsidP="00CB4894">
      <w:pPr>
        <w:spacing w:after="0" w:line="240" w:lineRule="auto"/>
        <w:rPr>
          <w:b/>
          <w:sz w:val="28"/>
        </w:rPr>
      </w:pPr>
    </w:p>
    <w:p w14:paraId="21BACDE1" w14:textId="70FE6042" w:rsidR="00173944" w:rsidRDefault="00173944" w:rsidP="00CB4894">
      <w:pPr>
        <w:spacing w:after="0" w:line="240" w:lineRule="auto"/>
        <w:rPr>
          <w:b/>
          <w:color w:val="FF0000"/>
          <w:sz w:val="28"/>
        </w:rPr>
      </w:pPr>
      <w:r w:rsidRPr="005F611C">
        <w:rPr>
          <w:b/>
          <w:color w:val="FF0000"/>
          <w:sz w:val="28"/>
        </w:rPr>
        <w:t xml:space="preserve"># INSERT R CODE TO REMOVE THE VARIABLE </w:t>
      </w:r>
    </w:p>
    <w:p w14:paraId="24352C74" w14:textId="77777777" w:rsidR="005F611C" w:rsidRDefault="005F611C" w:rsidP="00CB4894">
      <w:pPr>
        <w:spacing w:after="0" w:line="240" w:lineRule="auto"/>
        <w:rPr>
          <w:b/>
          <w:color w:val="FF0000"/>
          <w:sz w:val="28"/>
        </w:rPr>
      </w:pPr>
    </w:p>
    <w:p w14:paraId="26F732F6" w14:textId="77777777" w:rsidR="005F611C" w:rsidRDefault="005F611C" w:rsidP="00CB4894">
      <w:pPr>
        <w:spacing w:after="0" w:line="240" w:lineRule="auto"/>
        <w:rPr>
          <w:b/>
          <w:color w:val="FF0000"/>
          <w:sz w:val="28"/>
        </w:rPr>
      </w:pPr>
    </w:p>
    <w:p w14:paraId="03741811" w14:textId="17CBFC3A" w:rsidR="005F611C" w:rsidRPr="005F611C" w:rsidRDefault="005F611C" w:rsidP="00CB4894">
      <w:pPr>
        <w:spacing w:after="0" w:line="240" w:lineRule="auto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#PERFORM REGRESSION ON THE NEW DATASET </w:t>
      </w:r>
    </w:p>
    <w:p w14:paraId="724AC38A" w14:textId="5AC72076" w:rsidR="005F611C" w:rsidRPr="00946377" w:rsidRDefault="005F611C" w:rsidP="005F611C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 xml:space="preserve">RegressedCost&lt;- lm(Cost ~ </w:t>
      </w:r>
      <w:r w:rsidRPr="005F611C">
        <w:rPr>
          <w:b/>
          <w:color w:val="FF0000"/>
          <w:sz w:val="28"/>
        </w:rPr>
        <w:t>predictor</w:t>
      </w:r>
      <w:r>
        <w:rPr>
          <w:b/>
          <w:color w:val="FF0000"/>
          <w:sz w:val="28"/>
        </w:rPr>
        <w:t>1+predictor2</w:t>
      </w:r>
      <w:r>
        <w:rPr>
          <w:b/>
          <w:sz w:val="28"/>
        </w:rPr>
        <w:t>,</w:t>
      </w:r>
      <w:r w:rsidRPr="00946377">
        <w:rPr>
          <w:b/>
          <w:sz w:val="28"/>
        </w:rPr>
        <w:t xml:space="preserve">data=HospitalCost) </w:t>
      </w:r>
    </w:p>
    <w:p w14:paraId="393C8111" w14:textId="77777777" w:rsidR="005F611C" w:rsidRPr="00946377" w:rsidRDefault="005F611C" w:rsidP="005F611C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summary(RegressedCost1)</w:t>
      </w:r>
    </w:p>
    <w:p w14:paraId="16790449" w14:textId="77777777" w:rsidR="00173944" w:rsidRDefault="00173944" w:rsidP="00CB4894">
      <w:pPr>
        <w:spacing w:after="0" w:line="240" w:lineRule="auto"/>
        <w:rPr>
          <w:b/>
          <w:sz w:val="28"/>
        </w:rPr>
      </w:pPr>
    </w:p>
    <w:p w14:paraId="3BA62C4D" w14:textId="77777777" w:rsidR="00173944" w:rsidRPr="00946377" w:rsidRDefault="00173944" w:rsidP="00CB4894">
      <w:pPr>
        <w:spacing w:after="0" w:line="240" w:lineRule="auto"/>
        <w:rPr>
          <w:b/>
          <w:sz w:val="28"/>
        </w:rPr>
      </w:pPr>
    </w:p>
    <w:p w14:paraId="22EE2EDC" w14:textId="77777777" w:rsidR="00CB4894" w:rsidRPr="00946377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t>#predicting new values</w:t>
      </w:r>
    </w:p>
    <w:p w14:paraId="26887149" w14:textId="63C88BCA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newdata=data.frame(Size=</w:t>
      </w:r>
      <w:r w:rsidR="00313DC9" w:rsidRPr="00313DC9">
        <w:rPr>
          <w:b/>
          <w:color w:val="FF0000"/>
          <w:sz w:val="28"/>
        </w:rPr>
        <w:t>aaa</w:t>
      </w:r>
      <w:r w:rsidRPr="00946377">
        <w:rPr>
          <w:b/>
          <w:sz w:val="28"/>
        </w:rPr>
        <w:t>,Visibility=</w:t>
      </w:r>
      <w:r w:rsidR="00313DC9" w:rsidRPr="00313DC9">
        <w:rPr>
          <w:b/>
          <w:color w:val="FF0000"/>
          <w:sz w:val="28"/>
        </w:rPr>
        <w:t>bb</w:t>
      </w:r>
      <w:r w:rsidRPr="00946377">
        <w:rPr>
          <w:b/>
          <w:sz w:val="28"/>
        </w:rPr>
        <w:t>)</w:t>
      </w:r>
    </w:p>
    <w:p w14:paraId="5B6EBC4F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predict(RegressedCost,newdata)</w:t>
      </w:r>
    </w:p>
    <w:p w14:paraId="423B04C8" w14:textId="77777777" w:rsidR="00CB4894" w:rsidRPr="00946377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t>#Or you can determine the cost directly using the regression equation</w:t>
      </w:r>
    </w:p>
    <w:p w14:paraId="6D333D94" w14:textId="5E66D8A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4240.131-3.762*</w:t>
      </w:r>
      <w:r w:rsidR="006B0185" w:rsidRPr="006B0185">
        <w:rPr>
          <w:b/>
          <w:color w:val="FF0000"/>
          <w:sz w:val="28"/>
        </w:rPr>
        <w:t>aaa</w:t>
      </w:r>
      <w:r w:rsidRPr="00946377">
        <w:rPr>
          <w:b/>
          <w:sz w:val="28"/>
        </w:rPr>
        <w:t>-29.896*</w:t>
      </w:r>
      <w:r w:rsidR="006B0185" w:rsidRPr="006B0185">
        <w:rPr>
          <w:b/>
          <w:color w:val="FF0000"/>
          <w:sz w:val="28"/>
        </w:rPr>
        <w:t>bb</w:t>
      </w:r>
    </w:p>
    <w:p w14:paraId="61CE3732" w14:textId="77777777" w:rsidR="00CB4894" w:rsidRPr="00CB4894" w:rsidRDefault="00CB4894" w:rsidP="00CB4894">
      <w:pPr>
        <w:spacing w:after="0" w:line="240" w:lineRule="auto"/>
        <w:rPr>
          <w:b/>
        </w:rPr>
      </w:pPr>
    </w:p>
    <w:p w14:paraId="4E2755D0" w14:textId="77777777" w:rsidR="005C20D3" w:rsidRDefault="005C20D3">
      <w:pPr>
        <w:rPr>
          <w:b/>
        </w:rPr>
      </w:pPr>
      <w:r>
        <w:rPr>
          <w:b/>
        </w:rPr>
        <w:br w:type="page"/>
      </w:r>
    </w:p>
    <w:p w14:paraId="3970425D" w14:textId="63C66BED" w:rsidR="00776FC1" w:rsidRPr="00776FC1" w:rsidRDefault="005F611C" w:rsidP="00776FC1">
      <w:pPr>
        <w:spacing w:after="0" w:line="240" w:lineRule="auto"/>
        <w:rPr>
          <w:b/>
        </w:rPr>
      </w:pPr>
      <w:r>
        <w:rPr>
          <w:b/>
        </w:rPr>
        <w:t>Include your R code here:</w:t>
      </w:r>
      <w:r>
        <w:rPr>
          <w:b/>
        </w:rPr>
        <w:br/>
        <w:t>---------------------------------</w:t>
      </w:r>
    </w:p>
    <w:p w14:paraId="4621FDA0" w14:textId="77777777" w:rsidR="005C20D3" w:rsidRPr="005C20D3" w:rsidRDefault="0044069F" w:rsidP="005C20D3">
      <w:pPr>
        <w:pStyle w:val="ListParagraph"/>
        <w:numPr>
          <w:ilvl w:val="0"/>
          <w:numId w:val="7"/>
        </w:numPr>
        <w:spacing w:after="0" w:line="240" w:lineRule="auto"/>
      </w:pPr>
      <w:r w:rsidRPr="00B551B9">
        <w:rPr>
          <w:b/>
        </w:rPr>
        <w:t>Build a multiple regression model</w:t>
      </w:r>
      <w:r w:rsidR="00327C9E">
        <w:rPr>
          <w:b/>
        </w:rPr>
        <w:t xml:space="preserve"> (the algebraic form of the model)</w:t>
      </w:r>
      <w:r w:rsidR="005C20D3">
        <w:rPr>
          <w:b/>
        </w:rPr>
        <w:br/>
      </w:r>
      <w:r w:rsidR="005C20D3" w:rsidRPr="005C20D3">
        <w:t>RegressedCost1&lt;- lm(Cost ~ Size+Visibility,data=HospitalCost)</w:t>
      </w:r>
    </w:p>
    <w:p w14:paraId="2F03ECFC" w14:textId="77777777" w:rsidR="005C20D3" w:rsidRDefault="005C20D3" w:rsidP="005C20D3">
      <w:pPr>
        <w:pStyle w:val="ListParagraph"/>
        <w:spacing w:after="0" w:line="240" w:lineRule="auto"/>
        <w:rPr>
          <w:b/>
        </w:rPr>
      </w:pPr>
      <w:r w:rsidRPr="005C20D3">
        <w:t>summary(RegressedCost1)</w:t>
      </w:r>
      <w:r w:rsidR="00C26674">
        <w:rPr>
          <w:b/>
        </w:rPr>
        <w:br/>
      </w:r>
    </w:p>
    <w:p w14:paraId="22AEB2EB" w14:textId="513CDF85" w:rsidR="0044069F" w:rsidRDefault="005C20D3" w:rsidP="005C20D3">
      <w:pPr>
        <w:pStyle w:val="ListParagraph"/>
        <w:spacing w:after="0" w:line="240" w:lineRule="auto"/>
        <w:rPr>
          <w:b/>
        </w:rPr>
      </w:pPr>
      <w:r>
        <w:rPr>
          <w:b/>
        </w:rPr>
        <w:t>cost =4240.131 -3.762*size + -29.896*visibility + e</w:t>
      </w:r>
      <w:r w:rsidR="00C26674">
        <w:rPr>
          <w:b/>
        </w:rPr>
        <w:br/>
      </w:r>
    </w:p>
    <w:p w14:paraId="1A911532" w14:textId="6F18AEDA" w:rsidR="00327C9E" w:rsidRPr="005C20D3" w:rsidRDefault="00327C9E" w:rsidP="005C20D3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Explain the results of the tests (t-test, F-test) and goodness of model (Adj R-sq)</w:t>
      </w:r>
      <w:r w:rsidR="00C26674">
        <w:rPr>
          <w:b/>
        </w:rPr>
        <w:br/>
        <w:t>a.</w:t>
      </w:r>
      <w:r w:rsidR="005C20D3">
        <w:rPr>
          <w:b/>
        </w:rPr>
        <w:t xml:space="preserve"> t-test results</w:t>
      </w:r>
      <w:r w:rsidR="005C20D3">
        <w:rPr>
          <w:b/>
        </w:rPr>
        <w:br/>
      </w:r>
      <w:r w:rsidR="005C20D3" w:rsidRPr="005C20D3">
        <w:t>p-value size</w:t>
      </w:r>
      <w:r w:rsidR="005C20D3">
        <w:t xml:space="preserve"> </w:t>
      </w:r>
      <w:r w:rsidR="005C20D3" w:rsidRPr="005C20D3">
        <w:t>0.0350</w:t>
      </w:r>
      <w:r w:rsidR="005C20D3" w:rsidRPr="005C20D3">
        <w:br/>
        <w:t>p-value visibility</w:t>
      </w:r>
      <w:r w:rsidR="005C20D3">
        <w:t xml:space="preserve"> 0.0374</w:t>
      </w:r>
      <w:r w:rsidR="005C20D3">
        <w:br/>
        <w:t>both are significant for a cut off of 0.05</w:t>
      </w:r>
      <w:r w:rsidR="00C26674">
        <w:rPr>
          <w:b/>
        </w:rPr>
        <w:br/>
      </w:r>
      <w:r w:rsidR="00C26674">
        <w:rPr>
          <w:b/>
        </w:rPr>
        <w:br/>
        <w:t>b. F-test results</w:t>
      </w:r>
      <w:r w:rsidR="005C20D3">
        <w:rPr>
          <w:b/>
        </w:rPr>
        <w:br/>
      </w:r>
      <w:r w:rsidR="005C20D3" w:rsidRPr="005C20D3">
        <w:t>p value = 0.01556</w:t>
      </w:r>
      <w:r w:rsidR="005C20D3" w:rsidRPr="005C20D3">
        <w:br/>
        <w:t>p value is below the cutoff point and hence the model is statistically significant and a good fit</w:t>
      </w:r>
      <w:r w:rsidR="00C26674">
        <w:rPr>
          <w:b/>
        </w:rPr>
        <w:br/>
      </w:r>
      <w:r w:rsidR="00C26674">
        <w:rPr>
          <w:b/>
        </w:rPr>
        <w:br/>
        <w:t>c. Goodness of the model (variance explained) – Adj. Rsq</w:t>
      </w:r>
      <w:r w:rsidR="005C20D3">
        <w:rPr>
          <w:b/>
        </w:rPr>
        <w:br/>
      </w:r>
      <w:r w:rsidR="005C20D3" w:rsidRPr="005C20D3">
        <w:t>Adjusted R-squared:  0.6086</w:t>
      </w:r>
      <w:r w:rsidR="002525ED" w:rsidRPr="005C20D3">
        <w:br/>
      </w:r>
      <w:r w:rsidR="005C20D3" w:rsidRPr="005C20D3">
        <w:t>60.86% of the predicted cost can be determined by size and visibility</w:t>
      </w:r>
      <w:r w:rsidR="002525ED" w:rsidRPr="005C20D3">
        <w:br/>
      </w:r>
      <w:r w:rsidR="00C26674" w:rsidRPr="005C20D3">
        <w:rPr>
          <w:b/>
        </w:rPr>
        <w:br/>
      </w:r>
    </w:p>
    <w:p w14:paraId="0800DA1A" w14:textId="22F42AD7" w:rsidR="00327C9E" w:rsidRPr="00B551B9" w:rsidRDefault="00327C9E" w:rsidP="00B551B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What is the predicted value of Cost?</w:t>
      </w:r>
    </w:p>
    <w:p w14:paraId="23129FA3" w14:textId="77777777" w:rsidR="0044069F" w:rsidRDefault="0044069F" w:rsidP="0044069F">
      <w:pPr>
        <w:spacing w:after="0" w:line="240" w:lineRule="auto"/>
        <w:rPr>
          <w:b/>
        </w:rPr>
      </w:pPr>
    </w:p>
    <w:p w14:paraId="729BE795" w14:textId="5501E903" w:rsidR="00A45EED" w:rsidRDefault="005C20D3" w:rsidP="005C20D3">
      <w:pPr>
        <w:ind w:left="360"/>
      </w:pPr>
      <w:r w:rsidRPr="005C20D3">
        <w:t>newdata=data.frame(Size=410,Visibility=20)</w:t>
      </w:r>
    </w:p>
    <w:p w14:paraId="4554EF9B" w14:textId="6678ED24" w:rsidR="005C20D3" w:rsidRDefault="005C20D3" w:rsidP="005C20D3">
      <w:pPr>
        <w:ind w:left="360"/>
      </w:pPr>
      <w:r>
        <w:t>2099.671</w:t>
      </w:r>
    </w:p>
    <w:p w14:paraId="5C3CEA0E" w14:textId="77777777" w:rsidR="008125F8" w:rsidRDefault="008125F8" w:rsidP="00362F92"/>
    <w:p w14:paraId="27EBFAC5" w14:textId="77777777" w:rsidR="008125F8" w:rsidRDefault="008125F8" w:rsidP="00362F92"/>
    <w:p w14:paraId="23002FAF" w14:textId="77777777" w:rsidR="008125F8" w:rsidRDefault="008125F8" w:rsidP="00362F92"/>
    <w:p w14:paraId="6DDA520C" w14:textId="77777777" w:rsidR="005C20D3" w:rsidRDefault="005C20D3">
      <w:r>
        <w:br w:type="page"/>
      </w:r>
    </w:p>
    <w:p w14:paraId="4FEA2331" w14:textId="2757C982" w:rsidR="008125F8" w:rsidRPr="00B019E0" w:rsidRDefault="008125F8" w:rsidP="008125F8">
      <w:pPr>
        <w:rPr>
          <w:b/>
          <w:u w:val="single"/>
        </w:rPr>
      </w:pPr>
      <w:r>
        <w:t xml:space="preserve">Q2: </w:t>
      </w:r>
      <w:r w:rsidRPr="00B019E0">
        <w:rPr>
          <w:b/>
          <w:u w:val="single"/>
        </w:rPr>
        <w:t>Simple Regression</w:t>
      </w:r>
      <w:r>
        <w:rPr>
          <w:b/>
          <w:u w:val="single"/>
        </w:rPr>
        <w:t xml:space="preserve"> Example</w:t>
      </w:r>
      <w:r w:rsidRPr="00B019E0">
        <w:rPr>
          <w:b/>
          <w:u w:val="single"/>
        </w:rPr>
        <w:t xml:space="preserve">: </w:t>
      </w:r>
    </w:p>
    <w:p w14:paraId="6454EF62" w14:textId="77777777" w:rsidR="008125F8" w:rsidRPr="00CC4769" w:rsidRDefault="008125F8" w:rsidP="008125F8">
      <w:r w:rsidRPr="00CC4769">
        <w:t xml:space="preserve">To explore the relationship between muscle mass and age in women, a nutritionist randomly selected four women from each 10 year age group, beginning with age 40 and ending with age 79. The results are shown. </w:t>
      </w:r>
    </w:p>
    <w:p w14:paraId="2970619D" w14:textId="77777777" w:rsidR="008125F8" w:rsidRPr="00CC4769" w:rsidRDefault="008125F8" w:rsidP="008125F8">
      <w:r w:rsidRPr="00CC4769">
        <w:t>Age: 71, 64, 43, 67, 56, 73, 68, 56, 76, 65, 45, 58, 45, 53, 49, 78</w:t>
      </w:r>
    </w:p>
    <w:p w14:paraId="575D83CC" w14:textId="77777777" w:rsidR="008125F8" w:rsidRPr="00CC4769" w:rsidRDefault="008125F8" w:rsidP="008125F8">
      <w:r w:rsidRPr="00CC4769">
        <w:t>Muscle: 82, 91, 100, 68, 87, 73, 78, 80, 65, 84, 116, 76, 97, 100, 105, 77</w:t>
      </w:r>
    </w:p>
    <w:p w14:paraId="3996190E" w14:textId="77777777" w:rsidR="008125F8" w:rsidRPr="00CC4769" w:rsidRDefault="008125F8" w:rsidP="008125F8">
      <w:r w:rsidRPr="00CC4769">
        <w:t>Assume the simple linear re</w:t>
      </w:r>
      <w:r>
        <w:t>g</w:t>
      </w:r>
      <w:r w:rsidRPr="00CC4769">
        <w:t xml:space="preserve">ression model. </w:t>
      </w:r>
    </w:p>
    <w:p w14:paraId="4E4BEFCC" w14:textId="77777777" w:rsidR="008125F8" w:rsidRPr="00CC4769" w:rsidRDefault="008125F8" w:rsidP="008125F8">
      <w:pPr>
        <w:numPr>
          <w:ilvl w:val="0"/>
          <w:numId w:val="18"/>
        </w:numPr>
        <w:spacing w:after="0" w:line="240" w:lineRule="auto"/>
      </w:pPr>
      <w:r w:rsidRPr="00CC4769">
        <w:t xml:space="preserve">Obtain the estimate regression function. </w:t>
      </w:r>
    </w:p>
    <w:p w14:paraId="523B4A69" w14:textId="77777777" w:rsidR="008125F8" w:rsidRPr="00CC4769" w:rsidRDefault="008125F8" w:rsidP="008125F8">
      <w:pPr>
        <w:numPr>
          <w:ilvl w:val="0"/>
          <w:numId w:val="18"/>
        </w:numPr>
        <w:spacing w:after="0" w:line="240" w:lineRule="auto"/>
      </w:pPr>
      <w:r w:rsidRPr="00CC4769">
        <w:t>Test at the 5 % level whether muscle mass decreases with age. Estimate the p–value of the test.</w:t>
      </w:r>
    </w:p>
    <w:p w14:paraId="4234A9F0" w14:textId="77777777" w:rsidR="008125F8" w:rsidRPr="00C72C7B" w:rsidRDefault="008125F8" w:rsidP="008125F8">
      <w:pPr>
        <w:ind w:left="360"/>
        <w:rPr>
          <w:b/>
          <w:color w:val="000000" w:themeColor="text1"/>
        </w:rPr>
      </w:pPr>
      <w:r w:rsidRPr="00C72C7B">
        <w:rPr>
          <w:b/>
          <w:color w:val="000000" w:themeColor="text1"/>
        </w:rPr>
        <w:t>Note:</w:t>
      </w:r>
    </w:p>
    <w:p w14:paraId="3E67759C" w14:textId="77777777" w:rsidR="008125F8" w:rsidRPr="00CC4769" w:rsidRDefault="008125F8" w:rsidP="008125F8">
      <w:pPr>
        <w:rPr>
          <w:color w:val="00B050"/>
        </w:rPr>
      </w:pPr>
      <w:r w:rsidRPr="00CC4769">
        <w:rPr>
          <w:color w:val="00B050"/>
        </w:rPr>
        <w:t># Here is the R code to create the dataframe containing the data. So no csv file is needed.</w:t>
      </w:r>
    </w:p>
    <w:p w14:paraId="2217AD94" w14:textId="77777777" w:rsidR="008125F8" w:rsidRPr="00CC4769" w:rsidRDefault="008125F8" w:rsidP="008125F8">
      <w:r w:rsidRPr="00CC4769">
        <w:t>Age = c(71, 64, 43, 67, 56, 73, 68, 56, 76, 65, 45, 58, 45, 53, 49, 78)</w:t>
      </w:r>
    </w:p>
    <w:p w14:paraId="016ABA52" w14:textId="77777777" w:rsidR="008125F8" w:rsidRPr="00CC4769" w:rsidRDefault="008125F8" w:rsidP="008125F8">
      <w:r w:rsidRPr="00CC4769">
        <w:t>Muscle=c(82, 91, 100, 68, 87, 73, 78, 80, 65, 84, 116, 76, 97, 100, 105, 77)</w:t>
      </w:r>
    </w:p>
    <w:p w14:paraId="767A8E10" w14:textId="77777777" w:rsidR="008125F8" w:rsidRPr="00CC4769" w:rsidRDefault="008125F8" w:rsidP="008125F8">
      <w:r w:rsidRPr="00CC4769">
        <w:rPr>
          <w:b/>
          <w:bCs/>
        </w:rPr>
        <w:t>MuscleAge=data.frame(Age,Muscle)</w:t>
      </w:r>
    </w:p>
    <w:p w14:paraId="56A8F772" w14:textId="77777777" w:rsidR="008125F8" w:rsidRPr="00CC4769" w:rsidRDefault="008125F8" w:rsidP="008125F8">
      <w:r w:rsidRPr="00CC4769">
        <w:t>View(MuscleAge)</w:t>
      </w:r>
    </w:p>
    <w:p w14:paraId="168CDAEA" w14:textId="77777777" w:rsidR="00686F9D" w:rsidRDefault="00686F9D" w:rsidP="00686F9D"/>
    <w:p w14:paraId="50C47D9D" w14:textId="77777777" w:rsidR="00686F9D" w:rsidRPr="00686F9D" w:rsidRDefault="00686F9D" w:rsidP="00686F9D">
      <w:pPr>
        <w:rPr>
          <w:i/>
        </w:rPr>
      </w:pPr>
      <w:r w:rsidRPr="00686F9D">
        <w:rPr>
          <w:i/>
        </w:rPr>
        <w:t>rmage &lt;- lm(Muscle ~ Age, data=MuscleAge)</w:t>
      </w:r>
    </w:p>
    <w:p w14:paraId="5932176D" w14:textId="1D13D411" w:rsidR="008125F8" w:rsidRDefault="00686F9D" w:rsidP="00686F9D">
      <w:pPr>
        <w:rPr>
          <w:i/>
        </w:rPr>
      </w:pPr>
      <w:r w:rsidRPr="00686F9D">
        <w:rPr>
          <w:i/>
        </w:rPr>
        <w:t>summary(rmage)</w:t>
      </w:r>
    </w:p>
    <w:p w14:paraId="34B6EF4B" w14:textId="4591EABB" w:rsidR="00686F9D" w:rsidRDefault="00686F9D" w:rsidP="00686F9D">
      <w:pPr>
        <w:rPr>
          <w:i/>
        </w:rPr>
      </w:pPr>
      <w:r>
        <w:rPr>
          <w:i/>
        </w:rPr>
        <w:t>MuscleMass = 148.0507 -1.0236*Age</w:t>
      </w:r>
    </w:p>
    <w:p w14:paraId="73786456" w14:textId="2762E7F7" w:rsidR="00686F9D" w:rsidRDefault="00686F9D" w:rsidP="00686F9D">
      <w:pPr>
        <w:rPr>
          <w:i/>
        </w:rPr>
      </w:pPr>
      <w:r>
        <w:rPr>
          <w:i/>
        </w:rPr>
        <w:t xml:space="preserve">H0 = muscle mass does not change with age </w:t>
      </w:r>
    </w:p>
    <w:p w14:paraId="6CAE2CE1" w14:textId="4C68E9FC" w:rsidR="00686F9D" w:rsidRDefault="00686F9D" w:rsidP="00686F9D">
      <w:pPr>
        <w:rPr>
          <w:i/>
        </w:rPr>
      </w:pPr>
      <w:r>
        <w:rPr>
          <w:i/>
        </w:rPr>
        <w:t>H1 = muscle mass decreases with age</w:t>
      </w:r>
    </w:p>
    <w:p w14:paraId="6906D122" w14:textId="68C91192" w:rsidR="00686F9D" w:rsidRPr="00686F9D" w:rsidRDefault="00686F9D" w:rsidP="00686F9D">
      <w:pPr>
        <w:rPr>
          <w:i/>
        </w:rPr>
      </w:pPr>
      <w:r>
        <w:rPr>
          <w:i/>
        </w:rPr>
        <w:t>Since the coefficient of age is negative (-1.0236) the muscle mass decreases with age. The p-value is 8</w:t>
      </w:r>
      <w:r w:rsidR="00C86DFF">
        <w:rPr>
          <w:i/>
        </w:rPr>
        <w:t>.27e-05 thus is statistically significant for 5% level</w:t>
      </w:r>
      <w:r w:rsidR="00CE2065">
        <w:rPr>
          <w:i/>
        </w:rPr>
        <w:t xml:space="preserve"> and hence we reject the null hypothesis and conclude that muscle mass decreases with age.</w:t>
      </w:r>
      <w:bookmarkStart w:id="0" w:name="_GoBack"/>
      <w:bookmarkEnd w:id="0"/>
    </w:p>
    <w:sectPr w:rsidR="00686F9D" w:rsidRPr="00686F9D" w:rsidSect="005F611C">
      <w:headerReference w:type="default" r:id="rId7"/>
      <w:pgSz w:w="12240" w:h="15840"/>
      <w:pgMar w:top="1260" w:right="45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0FB47" w14:textId="77777777" w:rsidR="00686F9D" w:rsidRDefault="00686F9D" w:rsidP="00FD1F76">
      <w:pPr>
        <w:spacing w:after="0" w:line="240" w:lineRule="auto"/>
      </w:pPr>
      <w:r>
        <w:separator/>
      </w:r>
    </w:p>
  </w:endnote>
  <w:endnote w:type="continuationSeparator" w:id="0">
    <w:p w14:paraId="18214BE1" w14:textId="77777777" w:rsidR="00686F9D" w:rsidRDefault="00686F9D" w:rsidP="00FD1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A26C1" w14:textId="77777777" w:rsidR="00686F9D" w:rsidRDefault="00686F9D" w:rsidP="00FD1F76">
      <w:pPr>
        <w:spacing w:after="0" w:line="240" w:lineRule="auto"/>
      </w:pPr>
      <w:r>
        <w:separator/>
      </w:r>
    </w:p>
  </w:footnote>
  <w:footnote w:type="continuationSeparator" w:id="0">
    <w:p w14:paraId="7B25C932" w14:textId="77777777" w:rsidR="00686F9D" w:rsidRDefault="00686F9D" w:rsidP="00FD1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A84D" w14:textId="77777777" w:rsidR="00686F9D" w:rsidRPr="00FD1F76" w:rsidRDefault="00686F9D">
    <w:pPr>
      <w:pStyle w:val="Header"/>
      <w:rPr>
        <w:b/>
        <w:sz w:val="26"/>
      </w:rPr>
    </w:pPr>
    <w:r w:rsidRPr="00FD1F76">
      <w:rPr>
        <w:b/>
        <w:sz w:val="26"/>
      </w:rPr>
      <w:t>Lab 6: Multiple Regression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622A"/>
    <w:multiLevelType w:val="hybridMultilevel"/>
    <w:tmpl w:val="7E002262"/>
    <w:lvl w:ilvl="0" w:tplc="4CF25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AEF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7C8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5E2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98A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92F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768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349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D82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6135CF"/>
    <w:multiLevelType w:val="hybridMultilevel"/>
    <w:tmpl w:val="2AEA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86711"/>
    <w:multiLevelType w:val="hybridMultilevel"/>
    <w:tmpl w:val="A37C7E88"/>
    <w:lvl w:ilvl="0" w:tplc="A1164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CAB2BC">
      <w:start w:val="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3CA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666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029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90D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549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DAE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F68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2877510"/>
    <w:multiLevelType w:val="hybridMultilevel"/>
    <w:tmpl w:val="5446739A"/>
    <w:lvl w:ilvl="0" w:tplc="376A2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0A4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386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FC6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EC1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F69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EEC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B81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30D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896F0A"/>
    <w:multiLevelType w:val="hybridMultilevel"/>
    <w:tmpl w:val="F42A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F3805"/>
    <w:multiLevelType w:val="hybridMultilevel"/>
    <w:tmpl w:val="C938E6E4"/>
    <w:lvl w:ilvl="0" w:tplc="498C0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A63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325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A29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DC5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12C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184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B8D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A6E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5F47AE"/>
    <w:multiLevelType w:val="hybridMultilevel"/>
    <w:tmpl w:val="9A6CD1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2F7F35"/>
    <w:multiLevelType w:val="hybridMultilevel"/>
    <w:tmpl w:val="E4E6DD92"/>
    <w:lvl w:ilvl="0" w:tplc="B9465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7EBA82">
      <w:start w:val="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0E4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844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C04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BA0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B83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568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826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CF67B7D"/>
    <w:multiLevelType w:val="hybridMultilevel"/>
    <w:tmpl w:val="5B729B4A"/>
    <w:lvl w:ilvl="0" w:tplc="149AA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DED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7CC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C6F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4C8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C2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8CD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9AB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CCF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D8971C2"/>
    <w:multiLevelType w:val="hybridMultilevel"/>
    <w:tmpl w:val="CF487D68"/>
    <w:lvl w:ilvl="0" w:tplc="989AC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8E3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724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EAE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DCF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9CE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72D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C0F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C63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AAC710B"/>
    <w:multiLevelType w:val="hybridMultilevel"/>
    <w:tmpl w:val="E690D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094D2E"/>
    <w:multiLevelType w:val="hybridMultilevel"/>
    <w:tmpl w:val="48AA2168"/>
    <w:lvl w:ilvl="0" w:tplc="1BDC0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56D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960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6C6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665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609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A81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C4C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D0A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E582964"/>
    <w:multiLevelType w:val="hybridMultilevel"/>
    <w:tmpl w:val="342C03A0"/>
    <w:lvl w:ilvl="0" w:tplc="60DC6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7ADAFE">
      <w:start w:val="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84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BC8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7C7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608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648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E40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740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EEC1AF4"/>
    <w:multiLevelType w:val="hybridMultilevel"/>
    <w:tmpl w:val="6B2263EA"/>
    <w:lvl w:ilvl="0" w:tplc="6C78A9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EB3E60C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816F98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9292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47A32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854351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13C22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4BE63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8241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05236B8"/>
    <w:multiLevelType w:val="hybridMultilevel"/>
    <w:tmpl w:val="F42A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07C25"/>
    <w:multiLevelType w:val="hybridMultilevel"/>
    <w:tmpl w:val="DF8A6DA2"/>
    <w:lvl w:ilvl="0" w:tplc="5B16F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421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327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D2B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6EAD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86DC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E6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8A2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6CE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630EB4"/>
    <w:multiLevelType w:val="hybridMultilevel"/>
    <w:tmpl w:val="9D182406"/>
    <w:lvl w:ilvl="0" w:tplc="7ED4F0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0A8B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636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402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122E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CFC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2F5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42F8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DCCA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F4A7B"/>
    <w:multiLevelType w:val="hybridMultilevel"/>
    <w:tmpl w:val="F42A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11"/>
  </w:num>
  <w:num w:numId="7">
    <w:abstractNumId w:val="14"/>
  </w:num>
  <w:num w:numId="8">
    <w:abstractNumId w:val="17"/>
  </w:num>
  <w:num w:numId="9">
    <w:abstractNumId w:val="1"/>
  </w:num>
  <w:num w:numId="10">
    <w:abstractNumId w:val="4"/>
  </w:num>
  <w:num w:numId="11">
    <w:abstractNumId w:val="16"/>
  </w:num>
  <w:num w:numId="12">
    <w:abstractNumId w:val="5"/>
  </w:num>
  <w:num w:numId="13">
    <w:abstractNumId w:val="10"/>
  </w:num>
  <w:num w:numId="14">
    <w:abstractNumId w:val="7"/>
  </w:num>
  <w:num w:numId="15">
    <w:abstractNumId w:val="12"/>
  </w:num>
  <w:num w:numId="16">
    <w:abstractNumId w:val="2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BF"/>
    <w:rsid w:val="00022C13"/>
    <w:rsid w:val="00093DCA"/>
    <w:rsid w:val="000A7747"/>
    <w:rsid w:val="000D0124"/>
    <w:rsid w:val="000D09FA"/>
    <w:rsid w:val="00104518"/>
    <w:rsid w:val="00132772"/>
    <w:rsid w:val="00133431"/>
    <w:rsid w:val="00144BB3"/>
    <w:rsid w:val="00144E44"/>
    <w:rsid w:val="00173944"/>
    <w:rsid w:val="0024127F"/>
    <w:rsid w:val="002525ED"/>
    <w:rsid w:val="00264D94"/>
    <w:rsid w:val="002D53EF"/>
    <w:rsid w:val="00313DC9"/>
    <w:rsid w:val="00327C9E"/>
    <w:rsid w:val="003416A9"/>
    <w:rsid w:val="00357BD4"/>
    <w:rsid w:val="00362F92"/>
    <w:rsid w:val="003E63B4"/>
    <w:rsid w:val="003F2D8E"/>
    <w:rsid w:val="0044069F"/>
    <w:rsid w:val="0045415F"/>
    <w:rsid w:val="004702AE"/>
    <w:rsid w:val="00493E2C"/>
    <w:rsid w:val="0054537E"/>
    <w:rsid w:val="00596048"/>
    <w:rsid w:val="005C20D3"/>
    <w:rsid w:val="005F1895"/>
    <w:rsid w:val="005F2765"/>
    <w:rsid w:val="005F611C"/>
    <w:rsid w:val="0063729C"/>
    <w:rsid w:val="0064123D"/>
    <w:rsid w:val="0067572F"/>
    <w:rsid w:val="00686F9D"/>
    <w:rsid w:val="006A547C"/>
    <w:rsid w:val="006B0185"/>
    <w:rsid w:val="00776FC1"/>
    <w:rsid w:val="00776FF6"/>
    <w:rsid w:val="0079314E"/>
    <w:rsid w:val="007A6F30"/>
    <w:rsid w:val="007D012A"/>
    <w:rsid w:val="008125F8"/>
    <w:rsid w:val="00877B38"/>
    <w:rsid w:val="008C0D73"/>
    <w:rsid w:val="008C779F"/>
    <w:rsid w:val="009223C2"/>
    <w:rsid w:val="00936A08"/>
    <w:rsid w:val="00946377"/>
    <w:rsid w:val="0096242E"/>
    <w:rsid w:val="00971677"/>
    <w:rsid w:val="00974F41"/>
    <w:rsid w:val="009B15BF"/>
    <w:rsid w:val="009E26B5"/>
    <w:rsid w:val="009E3EE5"/>
    <w:rsid w:val="00A249BF"/>
    <w:rsid w:val="00A2665C"/>
    <w:rsid w:val="00A318BC"/>
    <w:rsid w:val="00A41282"/>
    <w:rsid w:val="00A45EED"/>
    <w:rsid w:val="00AE16FA"/>
    <w:rsid w:val="00B20CE2"/>
    <w:rsid w:val="00B551B9"/>
    <w:rsid w:val="00BB2A1A"/>
    <w:rsid w:val="00C26674"/>
    <w:rsid w:val="00C45680"/>
    <w:rsid w:val="00C616FE"/>
    <w:rsid w:val="00C835FC"/>
    <w:rsid w:val="00C86DFF"/>
    <w:rsid w:val="00CB4894"/>
    <w:rsid w:val="00CE2065"/>
    <w:rsid w:val="00D10BCE"/>
    <w:rsid w:val="00D23F86"/>
    <w:rsid w:val="00D81FBD"/>
    <w:rsid w:val="00DE4DA3"/>
    <w:rsid w:val="00E03690"/>
    <w:rsid w:val="00E2750C"/>
    <w:rsid w:val="00E36207"/>
    <w:rsid w:val="00F45F1C"/>
    <w:rsid w:val="00F901DF"/>
    <w:rsid w:val="00FA53B5"/>
    <w:rsid w:val="00FC4D5F"/>
    <w:rsid w:val="00FD1F76"/>
    <w:rsid w:val="00FE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AB92"/>
  <w15:chartTrackingRefBased/>
  <w15:docId w15:val="{A8D25D40-7576-42DA-883E-8B1F32C8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F76"/>
  </w:style>
  <w:style w:type="paragraph" w:styleId="Footer">
    <w:name w:val="footer"/>
    <w:basedOn w:val="Normal"/>
    <w:link w:val="FooterChar"/>
    <w:uiPriority w:val="99"/>
    <w:unhideWhenUsed/>
    <w:rsid w:val="00FD1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F76"/>
  </w:style>
  <w:style w:type="paragraph" w:styleId="ListParagraph">
    <w:name w:val="List Paragraph"/>
    <w:basedOn w:val="Normal"/>
    <w:uiPriority w:val="34"/>
    <w:qFormat/>
    <w:rsid w:val="00022C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2AE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4702AE"/>
  </w:style>
  <w:style w:type="character" w:customStyle="1" w:styleId="gem3dmtclfb">
    <w:name w:val="gem3dmtclfb"/>
    <w:basedOn w:val="DefaultParagraphFont"/>
    <w:rsid w:val="004702AE"/>
  </w:style>
  <w:style w:type="character" w:customStyle="1" w:styleId="apple-converted-space">
    <w:name w:val="apple-converted-space"/>
    <w:basedOn w:val="DefaultParagraphFont"/>
    <w:rsid w:val="00974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39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706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531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55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76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7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3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96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5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1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3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5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35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79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7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7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0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1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2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57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77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1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56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9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4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690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17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6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0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3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8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C3BD4004.dotm</Template>
  <TotalTime>0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Abdul Wasay</cp:lastModifiedBy>
  <cp:revision>3</cp:revision>
  <dcterms:created xsi:type="dcterms:W3CDTF">2017-03-14T14:52:00Z</dcterms:created>
  <dcterms:modified xsi:type="dcterms:W3CDTF">2017-03-14T14:52:00Z</dcterms:modified>
</cp:coreProperties>
</file>