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64F1D" w14:textId="77777777" w:rsidR="006B2BB1" w:rsidRPr="006B2BB1" w:rsidRDefault="00B60939" w:rsidP="006B2BB1">
      <w:pPr>
        <w:rPr>
          <w:color w:val="FF0000"/>
        </w:rPr>
      </w:pPr>
      <w:r>
        <w:rPr>
          <w:b/>
          <w:u w:val="single"/>
        </w:rPr>
        <w:t>Exercise 8.2</w:t>
      </w:r>
      <w:r w:rsidR="0025144F">
        <w:rPr>
          <w:b/>
          <w:u w:val="single"/>
        </w:rPr>
        <w:t xml:space="preserve"> </w:t>
      </w:r>
      <w:r>
        <w:rPr>
          <w:b/>
          <w:u w:val="single"/>
        </w:rPr>
        <w:t xml:space="preserve">- </w:t>
      </w:r>
      <w:r w:rsidR="0025144F">
        <w:rPr>
          <w:b/>
          <w:u w:val="single"/>
        </w:rPr>
        <w:t>Model Diagnostics</w:t>
      </w:r>
      <w:r w:rsidR="00B019E0" w:rsidRPr="00B019E0">
        <w:rPr>
          <w:b/>
          <w:u w:val="single"/>
        </w:rPr>
        <w:t xml:space="preserve">: </w:t>
      </w:r>
      <w:r w:rsidR="006B2BB1" w:rsidRPr="006B2BB1">
        <w:rPr>
          <w:color w:val="FF0000"/>
        </w:rPr>
        <w:t>Abdul Wasay</w:t>
      </w:r>
    </w:p>
    <w:p w14:paraId="094C5B28" w14:textId="17AA0372" w:rsidR="00B019E0" w:rsidRPr="00B019E0" w:rsidRDefault="00B019E0" w:rsidP="00CC4769">
      <w:pPr>
        <w:rPr>
          <w:b/>
          <w:u w:val="single"/>
        </w:rPr>
      </w:pPr>
    </w:p>
    <w:p w14:paraId="18199171" w14:textId="77777777" w:rsidR="00E66F5A" w:rsidRDefault="00E66F5A" w:rsidP="00E66F5A">
      <w:proofErr w:type="spellStart"/>
      <w:proofErr w:type="gramStart"/>
      <w:r>
        <w:t>install.packages</w:t>
      </w:r>
      <w:proofErr w:type="spellEnd"/>
      <w:proofErr w:type="gramEnd"/>
      <w:r>
        <w:t>("psych")</w:t>
      </w:r>
    </w:p>
    <w:p w14:paraId="27ED59CB" w14:textId="77777777" w:rsidR="00E66F5A" w:rsidRDefault="00E66F5A" w:rsidP="00E66F5A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nloptr</w:t>
      </w:r>
      <w:proofErr w:type="spellEnd"/>
      <w:r>
        <w:t>")</w:t>
      </w:r>
    </w:p>
    <w:p w14:paraId="579A8DFF" w14:textId="77777777" w:rsidR="00E66F5A" w:rsidRDefault="00E66F5A" w:rsidP="00E66F5A">
      <w:proofErr w:type="spellStart"/>
      <w:proofErr w:type="gramStart"/>
      <w:r>
        <w:t>install.packages</w:t>
      </w:r>
      <w:proofErr w:type="spellEnd"/>
      <w:proofErr w:type="gramEnd"/>
      <w:r>
        <w:t>("car")</w:t>
      </w:r>
    </w:p>
    <w:p w14:paraId="5F4653E4" w14:textId="77777777" w:rsidR="00E66F5A" w:rsidRDefault="00E66F5A" w:rsidP="00E66F5A">
      <w:r>
        <w:t>library(psych)</w:t>
      </w:r>
    </w:p>
    <w:p w14:paraId="280D2D05" w14:textId="77777777" w:rsidR="00E66F5A" w:rsidRDefault="00E66F5A" w:rsidP="00E66F5A">
      <w:r>
        <w:t>library(car)</w:t>
      </w:r>
    </w:p>
    <w:p w14:paraId="67160DEF" w14:textId="32475EE7" w:rsidR="00E66F5A" w:rsidRPr="00E66F5A" w:rsidRDefault="00E66F5A" w:rsidP="00E66F5A">
      <w:pPr>
        <w:rPr>
          <w:color w:val="70AD47" w:themeColor="accent6"/>
        </w:rPr>
      </w:pPr>
      <w:r w:rsidRPr="00E66F5A">
        <w:rPr>
          <w:color w:val="70AD47" w:themeColor="accent6"/>
        </w:rPr>
        <w:t>#Obtain the estimate regression function</w:t>
      </w:r>
    </w:p>
    <w:p w14:paraId="2DF1872B" w14:textId="77777777" w:rsidR="00E66F5A" w:rsidRDefault="00E66F5A" w:rsidP="00E66F5A">
      <w:r>
        <w:t xml:space="preserve">TBPY &lt;- </w:t>
      </w:r>
      <w:proofErr w:type="gramStart"/>
      <w:r>
        <w:t>read.csv(</w:t>
      </w:r>
      <w:proofErr w:type="gramEnd"/>
      <w:r>
        <w:t xml:space="preserve">"TBCasesinUKUpdated.csv", </w:t>
      </w:r>
      <w:proofErr w:type="spellStart"/>
      <w:r>
        <w:t>stringsAsFactors</w:t>
      </w:r>
      <w:proofErr w:type="spellEnd"/>
      <w:r>
        <w:t>=FALSE)</w:t>
      </w:r>
    </w:p>
    <w:p w14:paraId="25DB5197" w14:textId="77777777" w:rsidR="00E66F5A" w:rsidRPr="00E66F5A" w:rsidRDefault="00E66F5A" w:rsidP="00E66F5A">
      <w:pPr>
        <w:rPr>
          <w:color w:val="70AD47" w:themeColor="accent6"/>
        </w:rPr>
      </w:pPr>
      <w:r w:rsidRPr="00E66F5A">
        <w:rPr>
          <w:color w:val="70AD47" w:themeColor="accent6"/>
        </w:rPr>
        <w:t xml:space="preserve"># Build linear model  </w:t>
      </w:r>
    </w:p>
    <w:p w14:paraId="69D5E6F1" w14:textId="77777777" w:rsidR="00E66F5A" w:rsidRDefault="00E66F5A" w:rsidP="00E66F5A">
      <w:proofErr w:type="spellStart"/>
      <w:r>
        <w:t>RegTB</w:t>
      </w:r>
      <w:proofErr w:type="spellEnd"/>
      <w:r>
        <w:t xml:space="preserve">&lt;- </w:t>
      </w:r>
      <w:proofErr w:type="gramStart"/>
      <w:r>
        <w:t>lm(</w:t>
      </w:r>
      <w:proofErr w:type="spellStart"/>
      <w:proofErr w:type="gramEnd"/>
      <w:r>
        <w:t>NoOfBTBCases</w:t>
      </w:r>
      <w:proofErr w:type="spellEnd"/>
      <w:r>
        <w:t xml:space="preserve"> ~ Year, data=TBPY</w:t>
      </w:r>
    </w:p>
    <w:p w14:paraId="4E09AAA1" w14:textId="77108B79" w:rsidR="00E66F5A" w:rsidRDefault="00E66F5A" w:rsidP="00E66F5A">
      <w:r>
        <w:t>summary(</w:t>
      </w:r>
      <w:proofErr w:type="spellStart"/>
      <w:r>
        <w:t>RegTB</w:t>
      </w:r>
      <w:proofErr w:type="spellEnd"/>
      <w:r>
        <w:t>)</w:t>
      </w:r>
    </w:p>
    <w:p w14:paraId="50C38CB4" w14:textId="78F9B705" w:rsidR="00E66F5A" w:rsidRDefault="00E66F5A" w:rsidP="00E66F5A"/>
    <w:p w14:paraId="7F55099D" w14:textId="77777777" w:rsidR="00E66F5A" w:rsidRDefault="00E66F5A" w:rsidP="00E66F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14:paraId="7C5ECB56" w14:textId="77777777" w:rsidR="00E66F5A" w:rsidRDefault="00E66F5A" w:rsidP="00E66F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14:paraId="5BAB9375" w14:textId="77777777" w:rsidR="00E66F5A" w:rsidRDefault="00E66F5A" w:rsidP="00E66F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-7.515 -3.</w:t>
      </w:r>
      <w:proofErr w:type="gramStart"/>
      <w:r>
        <w:rPr>
          <w:rFonts w:ascii="Lucida Console" w:hAnsi="Lucida Console"/>
          <w:color w:val="000000"/>
        </w:rPr>
        <w:t>529  1.157</w:t>
      </w:r>
      <w:proofErr w:type="gramEnd"/>
      <w:r>
        <w:rPr>
          <w:rFonts w:ascii="Lucida Console" w:hAnsi="Lucida Console"/>
          <w:color w:val="000000"/>
        </w:rPr>
        <w:t xml:space="preserve">  3.135  6.814 </w:t>
      </w:r>
    </w:p>
    <w:p w14:paraId="6044DB06" w14:textId="77777777" w:rsidR="00E66F5A" w:rsidRDefault="00E66F5A" w:rsidP="00E66F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C93681F" w14:textId="77777777" w:rsidR="00E66F5A" w:rsidRDefault="00E66F5A" w:rsidP="00E66F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14:paraId="4E0E392A" w14:textId="77777777" w:rsidR="00E66F5A" w:rsidRDefault="00E66F5A" w:rsidP="00E66F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Estimate Std. Error t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(&gt;|t|)    </w:t>
      </w:r>
    </w:p>
    <w:p w14:paraId="12B3DA2D" w14:textId="77777777" w:rsidR="00E66F5A" w:rsidRDefault="00E66F5A" w:rsidP="00E66F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-3312.552    </w:t>
      </w:r>
      <w:proofErr w:type="gramStart"/>
      <w:r>
        <w:rPr>
          <w:rFonts w:ascii="Lucida Console" w:hAnsi="Lucida Console"/>
          <w:color w:val="000000"/>
        </w:rPr>
        <w:t>457.663  -</w:t>
      </w:r>
      <w:proofErr w:type="gramEnd"/>
      <w:r>
        <w:rPr>
          <w:rFonts w:ascii="Lucida Console" w:hAnsi="Lucida Console"/>
          <w:color w:val="000000"/>
        </w:rPr>
        <w:t>7.238 2.89e-06 ***</w:t>
      </w:r>
    </w:p>
    <w:p w14:paraId="18C5A2A1" w14:textId="77777777" w:rsidR="00E66F5A" w:rsidRDefault="00E66F5A" w:rsidP="00E66F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            1.664      0.228   7.298 2.62e-06 ***</w:t>
      </w:r>
    </w:p>
    <w:p w14:paraId="70FCA964" w14:textId="77777777" w:rsidR="00E66F5A" w:rsidRDefault="00E66F5A" w:rsidP="00E66F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14:paraId="27FB564B" w14:textId="77777777" w:rsidR="00E66F5A" w:rsidRDefault="00E66F5A" w:rsidP="00E66F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14:paraId="702A438D" w14:textId="77777777" w:rsidR="00E66F5A" w:rsidRDefault="00E66F5A" w:rsidP="00E66F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06E5CEE" w14:textId="77777777" w:rsidR="00E66F5A" w:rsidRDefault="00E66F5A" w:rsidP="00E66F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4.606 on 15 degrees of freedom</w:t>
      </w:r>
    </w:p>
    <w:p w14:paraId="44EFCEBB" w14:textId="77777777" w:rsidR="00E66F5A" w:rsidRDefault="00E66F5A" w:rsidP="00E66F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0.7803,</w:t>
      </w:r>
      <w:r>
        <w:rPr>
          <w:rFonts w:ascii="Lucida Console" w:hAnsi="Lucida Console"/>
          <w:color w:val="000000"/>
        </w:rPr>
        <w:tab/>
        <w:t xml:space="preserve">Adjusted R-squared:  0.7656 </w:t>
      </w:r>
    </w:p>
    <w:p w14:paraId="3EDAC595" w14:textId="77777777" w:rsidR="00E66F5A" w:rsidRDefault="00E66F5A" w:rsidP="00E66F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F-statistic: 53.26 on 1 and 15 </w:t>
      </w:r>
      <w:proofErr w:type="gramStart"/>
      <w:r>
        <w:rPr>
          <w:rFonts w:ascii="Lucida Console" w:hAnsi="Lucida Console"/>
          <w:color w:val="000000"/>
        </w:rPr>
        <w:t>DF,  p</w:t>
      </w:r>
      <w:proofErr w:type="gramEnd"/>
      <w:r>
        <w:rPr>
          <w:rFonts w:ascii="Lucida Console" w:hAnsi="Lucida Console"/>
          <w:color w:val="000000"/>
        </w:rPr>
        <w:t>-value: 2.617e-06</w:t>
      </w:r>
    </w:p>
    <w:p w14:paraId="1EEF2EA8" w14:textId="77777777" w:rsidR="00E66F5A" w:rsidRDefault="00E66F5A" w:rsidP="00E66F5A"/>
    <w:p w14:paraId="63E3BEB9" w14:textId="77777777" w:rsidR="00E66F5A" w:rsidRPr="00E66F5A" w:rsidRDefault="00E66F5A" w:rsidP="00E66F5A">
      <w:pPr>
        <w:rPr>
          <w:color w:val="70AD47" w:themeColor="accent6"/>
        </w:rPr>
      </w:pPr>
      <w:r w:rsidRPr="00E66F5A">
        <w:rPr>
          <w:color w:val="70AD47" w:themeColor="accent6"/>
        </w:rPr>
        <w:t xml:space="preserve">#Interpret the results – p-value for predictor, p-value for F-test and </w:t>
      </w:r>
      <w:proofErr w:type="spellStart"/>
      <w:r w:rsidRPr="00E66F5A">
        <w:rPr>
          <w:color w:val="70AD47" w:themeColor="accent6"/>
        </w:rPr>
        <w:t>Adj.R</w:t>
      </w:r>
      <w:proofErr w:type="spellEnd"/>
      <w:r w:rsidRPr="00E66F5A">
        <w:rPr>
          <w:color w:val="70AD47" w:themeColor="accent6"/>
        </w:rPr>
        <w:t>-squared</w:t>
      </w:r>
    </w:p>
    <w:p w14:paraId="0ACBE04F" w14:textId="53C226A6" w:rsidR="0083408D" w:rsidRPr="0083408D" w:rsidRDefault="00E66F5A" w:rsidP="0083408D">
      <w:pPr>
        <w:rPr>
          <w:color w:val="70AD47" w:themeColor="accent6"/>
        </w:rPr>
      </w:pPr>
      <w:r w:rsidRPr="00E66F5A">
        <w:rPr>
          <w:color w:val="70AD47" w:themeColor="accent6"/>
        </w:rPr>
        <w:t>#</w:t>
      </w:r>
      <w:r w:rsidR="0083408D">
        <w:rPr>
          <w:color w:val="70AD47" w:themeColor="accent6"/>
        </w:rPr>
        <w:t xml:space="preserve">The small p-value of 2.617e-06 is a lot below 0.05 which suggests a good co-relation between the two variables. The Ad. R^2 value of 0.7656 suggests that more than 76% of the data is able to support the model and hence the model can be trusted. The F-test of 53.26 suggests that the data on the whole lacks errors. </w:t>
      </w:r>
    </w:p>
    <w:p w14:paraId="3318B00D" w14:textId="466E8706" w:rsidR="00E66F5A" w:rsidRPr="00E66F5A" w:rsidRDefault="00E66F5A" w:rsidP="00E66F5A">
      <w:pPr>
        <w:rPr>
          <w:color w:val="70AD47" w:themeColor="accent6"/>
        </w:rPr>
      </w:pPr>
    </w:p>
    <w:p w14:paraId="5526AB54" w14:textId="77777777" w:rsidR="00E66F5A" w:rsidRDefault="00E66F5A" w:rsidP="00E66F5A">
      <w:proofErr w:type="gramStart"/>
      <w:r>
        <w:t>plot(</w:t>
      </w:r>
      <w:proofErr w:type="spellStart"/>
      <w:proofErr w:type="gramEnd"/>
      <w:r>
        <w:t>RegTB</w:t>
      </w:r>
      <w:proofErr w:type="spellEnd"/>
      <w:r>
        <w:t xml:space="preserve">, which=1) </w:t>
      </w:r>
    </w:p>
    <w:p w14:paraId="47878FBB" w14:textId="77777777" w:rsidR="00E66F5A" w:rsidRPr="00E66F5A" w:rsidRDefault="00E66F5A" w:rsidP="00E66F5A">
      <w:pPr>
        <w:rPr>
          <w:color w:val="70AD47" w:themeColor="accent6"/>
        </w:rPr>
      </w:pPr>
      <w:r w:rsidRPr="00E66F5A">
        <w:rPr>
          <w:color w:val="70AD47" w:themeColor="accent6"/>
        </w:rPr>
        <w:t>#check the plot for constant variance, i.e. there is no specific pattern to the plot</w:t>
      </w:r>
    </w:p>
    <w:p w14:paraId="36A1C716" w14:textId="77777777" w:rsidR="00E66F5A" w:rsidRDefault="00E66F5A" w:rsidP="00E66F5A">
      <w:r>
        <w:t xml:space="preserve">res = </w:t>
      </w:r>
      <w:proofErr w:type="spellStart"/>
      <w:r>
        <w:t>resid</w:t>
      </w:r>
      <w:proofErr w:type="spellEnd"/>
      <w:r>
        <w:t>(</w:t>
      </w:r>
      <w:proofErr w:type="spellStart"/>
      <w:r>
        <w:t>RegTB</w:t>
      </w:r>
      <w:proofErr w:type="spellEnd"/>
      <w:r>
        <w:t>)</w:t>
      </w:r>
    </w:p>
    <w:p w14:paraId="775F5BC6" w14:textId="77777777" w:rsidR="00E66F5A" w:rsidRDefault="00E66F5A" w:rsidP="00E66F5A">
      <w:r>
        <w:t>summary(lm(abs(res)~fitted(</w:t>
      </w:r>
      <w:proofErr w:type="spellStart"/>
      <w:r>
        <w:t>RegTB</w:t>
      </w:r>
      <w:proofErr w:type="spellEnd"/>
      <w:r>
        <w:t>))) #dirty test for a linear relationship</w:t>
      </w:r>
    </w:p>
    <w:p w14:paraId="2050B165" w14:textId="3A5D55C2" w:rsidR="00E66F5A" w:rsidRDefault="00E66F5A" w:rsidP="00E66F5A">
      <w:pPr>
        <w:rPr>
          <w:color w:val="70AD47" w:themeColor="accent6"/>
        </w:rPr>
      </w:pPr>
      <w:r w:rsidRPr="00E66F5A">
        <w:rPr>
          <w:color w:val="70AD47" w:themeColor="accent6"/>
        </w:rPr>
        <w:t># -------------------------------------------------------------------</w:t>
      </w:r>
    </w:p>
    <w:p w14:paraId="32EEC4B2" w14:textId="77777777" w:rsidR="0083408D" w:rsidRDefault="0083408D" w:rsidP="00834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14:paraId="0CFCBA22" w14:textId="77777777" w:rsidR="0083408D" w:rsidRDefault="0083408D" w:rsidP="00834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>formula = abs(res) ~ fitted(</w:t>
      </w:r>
      <w:proofErr w:type="spellStart"/>
      <w:r>
        <w:rPr>
          <w:rFonts w:ascii="Lucida Console" w:hAnsi="Lucida Console"/>
          <w:color w:val="000000"/>
        </w:rPr>
        <w:t>RegTB</w:t>
      </w:r>
      <w:proofErr w:type="spellEnd"/>
      <w:r>
        <w:rPr>
          <w:rFonts w:ascii="Lucida Console" w:hAnsi="Lucida Console"/>
          <w:color w:val="000000"/>
        </w:rPr>
        <w:t>))</w:t>
      </w:r>
    </w:p>
    <w:p w14:paraId="567D592E" w14:textId="77777777" w:rsidR="0083408D" w:rsidRDefault="0083408D" w:rsidP="00834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1D327B5" w14:textId="77777777" w:rsidR="0083408D" w:rsidRDefault="0083408D" w:rsidP="00834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14:paraId="3CA7171B" w14:textId="77777777" w:rsidR="0083408D" w:rsidRDefault="0083408D" w:rsidP="00834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14:paraId="712E442B" w14:textId="77777777" w:rsidR="0083408D" w:rsidRDefault="0083408D" w:rsidP="00834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-3.9886 -1.6421 -0.</w:t>
      </w:r>
      <w:proofErr w:type="gramStart"/>
      <w:r>
        <w:rPr>
          <w:rFonts w:ascii="Lucida Console" w:hAnsi="Lucida Console"/>
          <w:color w:val="000000"/>
        </w:rPr>
        <w:t>2226  1.5479</w:t>
      </w:r>
      <w:proofErr w:type="gramEnd"/>
      <w:r>
        <w:rPr>
          <w:rFonts w:ascii="Lucida Console" w:hAnsi="Lucida Console"/>
          <w:color w:val="000000"/>
        </w:rPr>
        <w:t xml:space="preserve">  3.4066 </w:t>
      </w:r>
    </w:p>
    <w:p w14:paraId="16FA0BE7" w14:textId="77777777" w:rsidR="0083408D" w:rsidRDefault="0083408D" w:rsidP="00834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1A74E26" w14:textId="77777777" w:rsidR="0083408D" w:rsidRDefault="0083408D" w:rsidP="00834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14:paraId="5A6DC83E" w14:textId="77777777" w:rsidR="0083408D" w:rsidRDefault="0083408D" w:rsidP="00834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Estimate Std. Error t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(&gt;|t|)</w:t>
      </w:r>
    </w:p>
    <w:p w14:paraId="40A7D474" w14:textId="77777777" w:rsidR="0083408D" w:rsidRDefault="0083408D" w:rsidP="00834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2.77022    1.94111   1.427    0.174</w:t>
      </w:r>
    </w:p>
    <w:p w14:paraId="018E4F7E" w14:textId="77777777" w:rsidR="0083408D" w:rsidRDefault="0083408D" w:rsidP="00834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fitted(</w:t>
      </w:r>
      <w:proofErr w:type="spellStart"/>
      <w:proofErr w:type="gramStart"/>
      <w:r>
        <w:rPr>
          <w:rFonts w:ascii="Lucida Console" w:hAnsi="Lucida Console"/>
          <w:color w:val="000000"/>
        </w:rPr>
        <w:t>RegTB</w:t>
      </w:r>
      <w:proofErr w:type="spellEnd"/>
      <w:r>
        <w:rPr>
          <w:rFonts w:ascii="Lucida Console" w:hAnsi="Lucida Console"/>
          <w:color w:val="000000"/>
        </w:rPr>
        <w:t>)  0.03566</w:t>
      </w:r>
      <w:proofErr w:type="gramEnd"/>
      <w:r>
        <w:rPr>
          <w:rFonts w:ascii="Lucida Console" w:hAnsi="Lucida Console"/>
          <w:color w:val="000000"/>
        </w:rPr>
        <w:t xml:space="preserve">    0.06761   0.528    0.606</w:t>
      </w:r>
    </w:p>
    <w:p w14:paraId="4B8C5716" w14:textId="77777777" w:rsidR="0083408D" w:rsidRDefault="0083408D" w:rsidP="00834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1F5B751" w14:textId="77777777" w:rsidR="0083408D" w:rsidRDefault="0083408D" w:rsidP="00834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2.273 on 15 degrees of freedom</w:t>
      </w:r>
    </w:p>
    <w:p w14:paraId="2A8678F1" w14:textId="77777777" w:rsidR="0083408D" w:rsidRDefault="0083408D" w:rsidP="00834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0.01821,</w:t>
      </w:r>
      <w:r>
        <w:rPr>
          <w:rFonts w:ascii="Lucida Console" w:hAnsi="Lucida Console"/>
          <w:color w:val="000000"/>
        </w:rPr>
        <w:tab/>
        <w:t xml:space="preserve">Adjusted R-squared:  -0.04724 </w:t>
      </w:r>
    </w:p>
    <w:p w14:paraId="03DA7937" w14:textId="77777777" w:rsidR="0083408D" w:rsidRDefault="0083408D" w:rsidP="00834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F-statistic: 0.2783 on 1 and 15 </w:t>
      </w:r>
      <w:proofErr w:type="gramStart"/>
      <w:r>
        <w:rPr>
          <w:rFonts w:ascii="Lucida Console" w:hAnsi="Lucida Console"/>
          <w:color w:val="000000"/>
        </w:rPr>
        <w:t>DF,  p</w:t>
      </w:r>
      <w:proofErr w:type="gramEnd"/>
      <w:r>
        <w:rPr>
          <w:rFonts w:ascii="Lucida Console" w:hAnsi="Lucida Console"/>
          <w:color w:val="000000"/>
        </w:rPr>
        <w:t>-value: 0.6056</w:t>
      </w:r>
    </w:p>
    <w:p w14:paraId="29AFD93B" w14:textId="77777777" w:rsidR="0083408D" w:rsidRDefault="0083408D" w:rsidP="00E66F5A">
      <w:pPr>
        <w:rPr>
          <w:color w:val="70AD47" w:themeColor="accent6"/>
        </w:rPr>
      </w:pPr>
    </w:p>
    <w:p w14:paraId="04092ED1" w14:textId="3977203A" w:rsidR="0083408D" w:rsidRPr="00E66F5A" w:rsidRDefault="0083408D" w:rsidP="00E66F5A">
      <w:pPr>
        <w:rPr>
          <w:color w:val="70AD47" w:themeColor="accent6"/>
        </w:rPr>
      </w:pPr>
      <w:r>
        <w:rPr>
          <w:noProof/>
        </w:rPr>
        <w:drawing>
          <wp:inline distT="0" distB="0" distL="0" distR="0" wp14:anchorId="2A1C2212" wp14:editId="1C81BD88">
            <wp:extent cx="4076700" cy="42287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0149" cy="427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21DA" w14:textId="77777777" w:rsidR="0083408D" w:rsidRDefault="0083408D" w:rsidP="00E66F5A"/>
    <w:p w14:paraId="1F4A4A40" w14:textId="77777777" w:rsidR="0083408D" w:rsidRDefault="0083408D" w:rsidP="00E66F5A"/>
    <w:p w14:paraId="63F10DAF" w14:textId="77777777" w:rsidR="0083408D" w:rsidRDefault="0083408D" w:rsidP="00E66F5A"/>
    <w:p w14:paraId="6B74EA58" w14:textId="77777777" w:rsidR="0083408D" w:rsidRDefault="0083408D" w:rsidP="00E66F5A"/>
    <w:p w14:paraId="1834028D" w14:textId="77777777" w:rsidR="0083408D" w:rsidRDefault="0083408D" w:rsidP="00E66F5A"/>
    <w:p w14:paraId="52B229E9" w14:textId="7F4F170B" w:rsidR="00E66F5A" w:rsidRDefault="00E66F5A" w:rsidP="00E66F5A">
      <w:r>
        <w:t>summary(res) #Look at how the residues are distributed and it gives an indication of normality</w:t>
      </w:r>
    </w:p>
    <w:p w14:paraId="432C906A" w14:textId="77777777" w:rsidR="0083408D" w:rsidRDefault="00E66F5A" w:rsidP="00E66F5A">
      <w:r>
        <w:t>plot(</w:t>
      </w:r>
      <w:proofErr w:type="spellStart"/>
      <w:proofErr w:type="gramStart"/>
      <w:r>
        <w:t>RegTB,which</w:t>
      </w:r>
      <w:proofErr w:type="spellEnd"/>
      <w:proofErr w:type="gramEnd"/>
      <w:r>
        <w:t>=2)</w:t>
      </w:r>
    </w:p>
    <w:p w14:paraId="4E7FEFD4" w14:textId="1E5290F3" w:rsidR="0083408D" w:rsidRDefault="00E66F5A" w:rsidP="00E66F5A">
      <w:pPr>
        <w:rPr>
          <w:color w:val="70AD47" w:themeColor="accent6"/>
        </w:rPr>
      </w:pPr>
      <w:r w:rsidRPr="00E66F5A">
        <w:rPr>
          <w:color w:val="70AD47" w:themeColor="accent6"/>
        </w:rPr>
        <w:t>#check normal plot, explain the nature of the plot – should be close to the normal line</w:t>
      </w:r>
    </w:p>
    <w:p w14:paraId="36EE300B" w14:textId="77777777" w:rsidR="0083408D" w:rsidRDefault="0083408D" w:rsidP="00834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Min. 1st Qu.  Median    Mean 3rd Qu.    Max. </w:t>
      </w:r>
    </w:p>
    <w:p w14:paraId="6AB5F9F3" w14:textId="77777777" w:rsidR="0083408D" w:rsidRDefault="0083408D" w:rsidP="00834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-7.</w:t>
      </w:r>
      <w:proofErr w:type="gramStart"/>
      <w:r>
        <w:rPr>
          <w:rFonts w:ascii="Lucida Console" w:hAnsi="Lucida Console"/>
          <w:color w:val="000000"/>
        </w:rPr>
        <w:t>515  -</w:t>
      </w:r>
      <w:proofErr w:type="gramEnd"/>
      <w:r>
        <w:rPr>
          <w:rFonts w:ascii="Lucida Console" w:hAnsi="Lucida Console"/>
          <w:color w:val="000000"/>
        </w:rPr>
        <w:t xml:space="preserve">3.529   1.157   0.000   3.135   6.814 </w:t>
      </w:r>
    </w:p>
    <w:p w14:paraId="608F76D1" w14:textId="77777777" w:rsidR="0083408D" w:rsidRDefault="0083408D" w:rsidP="00E66F5A">
      <w:pPr>
        <w:rPr>
          <w:color w:val="70AD47" w:themeColor="accent6"/>
        </w:rPr>
      </w:pPr>
    </w:p>
    <w:p w14:paraId="207F22CC" w14:textId="1FAD180A" w:rsidR="00E66F5A" w:rsidRPr="0083408D" w:rsidRDefault="0083408D" w:rsidP="00E66F5A">
      <w:r>
        <w:rPr>
          <w:noProof/>
        </w:rPr>
        <w:lastRenderedPageBreak/>
        <w:drawing>
          <wp:inline distT="0" distB="0" distL="0" distR="0" wp14:anchorId="46B1C32F" wp14:editId="3091DAD5">
            <wp:extent cx="3486150" cy="314110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7562" cy="319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86C1" w14:textId="0A26A4EE" w:rsidR="0083408D" w:rsidRDefault="0083408D" w:rsidP="00E66F5A">
      <w:pPr>
        <w:rPr>
          <w:color w:val="70AD47" w:themeColor="accent6"/>
        </w:rPr>
      </w:pPr>
    </w:p>
    <w:p w14:paraId="09FE75FD" w14:textId="77777777" w:rsidR="0083408D" w:rsidRPr="00E66F5A" w:rsidRDefault="0083408D" w:rsidP="00E66F5A">
      <w:pPr>
        <w:rPr>
          <w:color w:val="70AD47" w:themeColor="accent6"/>
        </w:rPr>
      </w:pPr>
    </w:p>
    <w:p w14:paraId="4866B5B0" w14:textId="77777777" w:rsidR="00E66F5A" w:rsidRDefault="00E66F5A" w:rsidP="00E66F5A">
      <w:proofErr w:type="spellStart"/>
      <w:r>
        <w:t>shapiro.test</w:t>
      </w:r>
      <w:proofErr w:type="spellEnd"/>
      <w:r>
        <w:t>(res)</w:t>
      </w:r>
    </w:p>
    <w:p w14:paraId="27550904" w14:textId="77777777" w:rsidR="00E66F5A" w:rsidRDefault="00E66F5A" w:rsidP="00E66F5A">
      <w:r w:rsidRPr="00E66F5A">
        <w:rPr>
          <w:color w:val="70AD47" w:themeColor="accent6"/>
        </w:rPr>
        <w:t xml:space="preserve">#do a test for normality – high p-value means you cannot reject the null hypothesis that the </w:t>
      </w:r>
      <w:r>
        <w:t>residues are normally distributed</w:t>
      </w:r>
    </w:p>
    <w:p w14:paraId="01804258" w14:textId="77777777" w:rsidR="0083408D" w:rsidRDefault="0083408D" w:rsidP="00834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Shapiro-Wilk normality test</w:t>
      </w:r>
    </w:p>
    <w:p w14:paraId="307DD5A7" w14:textId="77777777" w:rsidR="0083408D" w:rsidRDefault="0083408D" w:rsidP="00834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67A3D89" w14:textId="77777777" w:rsidR="0083408D" w:rsidRDefault="0083408D" w:rsidP="00834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data:  res</w:t>
      </w:r>
    </w:p>
    <w:p w14:paraId="7A979C40" w14:textId="77777777" w:rsidR="0083408D" w:rsidRDefault="0083408D" w:rsidP="00834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 = 0.95389, p-value = 0.5208</w:t>
      </w:r>
    </w:p>
    <w:p w14:paraId="6051668B" w14:textId="77777777" w:rsidR="0083408D" w:rsidRDefault="0083408D" w:rsidP="00E66F5A"/>
    <w:p w14:paraId="4AED838F" w14:textId="77777777" w:rsidR="0083408D" w:rsidRDefault="0083408D" w:rsidP="00E66F5A"/>
    <w:p w14:paraId="4A6DF558" w14:textId="2DD7CD58" w:rsidR="00E66F5A" w:rsidRDefault="00E66F5A" w:rsidP="00E66F5A">
      <w:proofErr w:type="spellStart"/>
      <w:r>
        <w:t>durbinWatsonTest</w:t>
      </w:r>
      <w:proofErr w:type="spellEnd"/>
      <w:r>
        <w:t>(</w:t>
      </w:r>
      <w:proofErr w:type="spellStart"/>
      <w:r>
        <w:t>RegTB</w:t>
      </w:r>
      <w:proofErr w:type="spellEnd"/>
      <w:r>
        <w:t xml:space="preserve">) </w:t>
      </w:r>
    </w:p>
    <w:p w14:paraId="776A2002" w14:textId="77777777" w:rsidR="00E66F5A" w:rsidRPr="00E66F5A" w:rsidRDefault="00E66F5A" w:rsidP="00E66F5A">
      <w:pPr>
        <w:rPr>
          <w:color w:val="70AD47" w:themeColor="accent6"/>
        </w:rPr>
      </w:pPr>
      <w:r w:rsidRPr="00E66F5A">
        <w:rPr>
          <w:color w:val="70AD47" w:themeColor="accent6"/>
        </w:rPr>
        <w:t>#do a Durbin Watson Test - high p-value indicates you cannot reject the null hypothesis that the residuals are not correlated</w:t>
      </w:r>
    </w:p>
    <w:p w14:paraId="3D22D9FD" w14:textId="38307180" w:rsidR="000E1D33" w:rsidRPr="00E66F5A" w:rsidRDefault="00E66F5A" w:rsidP="00E66F5A">
      <w:pPr>
        <w:rPr>
          <w:color w:val="70AD47" w:themeColor="accent6"/>
        </w:rPr>
      </w:pPr>
      <w:r w:rsidRPr="00E66F5A">
        <w:rPr>
          <w:color w:val="70AD47" w:themeColor="accent6"/>
        </w:rPr>
        <w:t># -------------------------------------------------------------------</w:t>
      </w:r>
    </w:p>
    <w:p w14:paraId="67BD6256" w14:textId="77777777" w:rsidR="0083408D" w:rsidRDefault="0083408D" w:rsidP="00834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lag Autocorrelation D-W Statistic p-value</w:t>
      </w:r>
    </w:p>
    <w:p w14:paraId="6772611F" w14:textId="77777777" w:rsidR="0083408D" w:rsidRDefault="0083408D" w:rsidP="00834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1       0.2174113       1.51597   0.186</w:t>
      </w:r>
    </w:p>
    <w:p w14:paraId="2A04C0F9" w14:textId="77777777" w:rsidR="0083408D" w:rsidRDefault="0083408D" w:rsidP="00834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Alternative hypothesis: </w:t>
      </w:r>
      <w:proofErr w:type="gramStart"/>
      <w:r>
        <w:rPr>
          <w:rFonts w:ascii="Lucida Console" w:hAnsi="Lucida Console"/>
          <w:color w:val="000000"/>
        </w:rPr>
        <w:t>rho !</w:t>
      </w:r>
      <w:proofErr w:type="gramEnd"/>
      <w:r>
        <w:rPr>
          <w:rFonts w:ascii="Lucida Console" w:hAnsi="Lucida Console"/>
          <w:color w:val="000000"/>
        </w:rPr>
        <w:t>= 0</w:t>
      </w:r>
    </w:p>
    <w:p w14:paraId="357F1E8E" w14:textId="68C40C5E" w:rsidR="00E66F5A" w:rsidRDefault="00E66F5A" w:rsidP="0083408D"/>
    <w:p w14:paraId="441B69BC" w14:textId="6AB4273D" w:rsidR="00E66F5A" w:rsidRDefault="00E66F5A" w:rsidP="00E66F5A"/>
    <w:p w14:paraId="1C52361D" w14:textId="77777777" w:rsidR="00E66F5A" w:rsidRDefault="00E66F5A" w:rsidP="00E66F5A"/>
    <w:p w14:paraId="04C962A2" w14:textId="3B17FB2A" w:rsidR="00CC4769" w:rsidRPr="006B2BB1" w:rsidRDefault="006B2BB1">
      <w:pPr>
        <w:rPr>
          <w:color w:val="FF0000"/>
        </w:rPr>
      </w:pPr>
      <w:r w:rsidRPr="006B2BB1">
        <w:rPr>
          <w:color w:val="FF0000"/>
        </w:rPr>
        <w:t>Q1. Regression Model</w:t>
      </w:r>
    </w:p>
    <w:p w14:paraId="220B5659" w14:textId="4E4FA99D" w:rsidR="006B2BB1" w:rsidRDefault="006B2BB1">
      <w:proofErr w:type="spellStart"/>
      <w:r>
        <w:t>TBCasesInUK</w:t>
      </w:r>
      <w:proofErr w:type="spellEnd"/>
      <w:r>
        <w:t xml:space="preserve"> = -3312.552 + 1.664*Year</w:t>
      </w:r>
    </w:p>
    <w:p w14:paraId="612ACC2B" w14:textId="41E7692F" w:rsidR="006B2BB1" w:rsidRDefault="006B2BB1"/>
    <w:p w14:paraId="65BB0890" w14:textId="3F8F9A1B" w:rsidR="006B2BB1" w:rsidRPr="006B2BB1" w:rsidRDefault="006B2BB1">
      <w:pPr>
        <w:rPr>
          <w:color w:val="FF0000"/>
        </w:rPr>
      </w:pPr>
      <w:r w:rsidRPr="006B2BB1">
        <w:rPr>
          <w:color w:val="FF0000"/>
        </w:rPr>
        <w:t>Q2. 5% Significance Level</w:t>
      </w:r>
    </w:p>
    <w:p w14:paraId="1230B02C" w14:textId="0A1ACB89" w:rsidR="006B2BB1" w:rsidRDefault="006B2BB1">
      <w:r>
        <w:t>H0: the number of cases of TB in the UK do not have a relation with the years that have gone by</w:t>
      </w:r>
    </w:p>
    <w:p w14:paraId="40FF003D" w14:textId="12BD3D0D" w:rsidR="006B2BB1" w:rsidRDefault="006B2BB1">
      <w:r>
        <w:t>H1: the number of cases of TB in the UK are affected by the number of years that have gone by</w:t>
      </w:r>
    </w:p>
    <w:p w14:paraId="1D381A7C" w14:textId="00DBC89C" w:rsidR="00C72C7B" w:rsidRDefault="00C72C7B"/>
    <w:p w14:paraId="0AABB495" w14:textId="5BB137B0" w:rsidR="006B2BB1" w:rsidRDefault="006B2BB1" w:rsidP="006B2BB1">
      <w:r>
        <w:lastRenderedPageBreak/>
        <w:t>p-value: 2.617e-06 is less than test statistic 0.05, thus we can safely reject the null hypothesis up to a 95% significance level.</w:t>
      </w:r>
    </w:p>
    <w:p w14:paraId="38B24E07" w14:textId="2B683C62" w:rsidR="006B2BB1" w:rsidRDefault="006B2BB1" w:rsidP="006B2BB1"/>
    <w:p w14:paraId="382C8A3B" w14:textId="77777777" w:rsidR="006B2BB1" w:rsidRDefault="006B2BB1" w:rsidP="006B2BB1">
      <w:pPr>
        <w:rPr>
          <w:color w:val="FF0000"/>
        </w:rPr>
      </w:pPr>
    </w:p>
    <w:p w14:paraId="58E14D46" w14:textId="6C529BB6" w:rsidR="006B2BB1" w:rsidRPr="006B2BB1" w:rsidRDefault="006B2BB1" w:rsidP="006B2BB1">
      <w:pPr>
        <w:rPr>
          <w:color w:val="FF0000"/>
        </w:rPr>
      </w:pPr>
      <w:r w:rsidRPr="006B2BB1">
        <w:rPr>
          <w:color w:val="FF0000"/>
        </w:rPr>
        <w:t>Q3. 4 Basic Assumptions of Linear Regression</w:t>
      </w:r>
    </w:p>
    <w:p w14:paraId="197B7520" w14:textId="34724215" w:rsidR="006B2BB1" w:rsidRDefault="006B2BB1"/>
    <w:p w14:paraId="1E5E023D" w14:textId="17889323" w:rsidR="006B2BB1" w:rsidRPr="00EF0B2F" w:rsidRDefault="006B2BB1">
      <w:pPr>
        <w:rPr>
          <w:i/>
        </w:rPr>
      </w:pPr>
      <w:r w:rsidRPr="00EF0B2F">
        <w:rPr>
          <w:b/>
          <w:i/>
        </w:rPr>
        <w:t>Assumption 1</w:t>
      </w:r>
      <w:r w:rsidRPr="00EF0B2F">
        <w:rPr>
          <w:i/>
        </w:rPr>
        <w:t xml:space="preserve">: Linearity, </w:t>
      </w:r>
      <w:proofErr w:type="spellStart"/>
      <w:r w:rsidRPr="00EF0B2F">
        <w:rPr>
          <w:i/>
        </w:rPr>
        <w:t>Multicollinearity</w:t>
      </w:r>
      <w:proofErr w:type="spellEnd"/>
      <w:r w:rsidRPr="00EF0B2F">
        <w:rPr>
          <w:i/>
        </w:rPr>
        <w:t>, significance</w:t>
      </w:r>
    </w:p>
    <w:p w14:paraId="2C86DEE7" w14:textId="77777777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14:paraId="4D2210A5" w14:textId="77777777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14:paraId="2EE563C8" w14:textId="77777777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-7.515 -3.</w:t>
      </w:r>
      <w:proofErr w:type="gramStart"/>
      <w:r>
        <w:rPr>
          <w:rFonts w:ascii="Lucida Console" w:hAnsi="Lucida Console"/>
          <w:color w:val="000000"/>
        </w:rPr>
        <w:t>529  1.157</w:t>
      </w:r>
      <w:proofErr w:type="gramEnd"/>
      <w:r>
        <w:rPr>
          <w:rFonts w:ascii="Lucida Console" w:hAnsi="Lucida Console"/>
          <w:color w:val="000000"/>
        </w:rPr>
        <w:t xml:space="preserve">  3.135  6.814 </w:t>
      </w:r>
    </w:p>
    <w:p w14:paraId="3131C154" w14:textId="77777777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CD28CE7" w14:textId="77777777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14:paraId="14746E82" w14:textId="77777777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Estimate Std. Error t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(&gt;|t|)    </w:t>
      </w:r>
    </w:p>
    <w:p w14:paraId="51C03CFA" w14:textId="77777777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-3312.552    </w:t>
      </w:r>
      <w:proofErr w:type="gramStart"/>
      <w:r>
        <w:rPr>
          <w:rFonts w:ascii="Lucida Console" w:hAnsi="Lucida Console"/>
          <w:color w:val="000000"/>
        </w:rPr>
        <w:t>457.663  -</w:t>
      </w:r>
      <w:proofErr w:type="gramEnd"/>
      <w:r>
        <w:rPr>
          <w:rFonts w:ascii="Lucida Console" w:hAnsi="Lucida Console"/>
          <w:color w:val="000000"/>
        </w:rPr>
        <w:t>7.238 2.89e-06 ***</w:t>
      </w:r>
    </w:p>
    <w:p w14:paraId="56F03529" w14:textId="77777777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            1.664      0.228   7.298 2.62e-06 ***</w:t>
      </w:r>
    </w:p>
    <w:p w14:paraId="583446C7" w14:textId="77777777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14:paraId="688C14CF" w14:textId="77777777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14:paraId="61074534" w14:textId="77777777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EF6CD54" w14:textId="77777777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4.606 on 15 degrees of freedom</w:t>
      </w:r>
    </w:p>
    <w:p w14:paraId="0D300FDF" w14:textId="77777777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0.7803,</w:t>
      </w:r>
      <w:r>
        <w:rPr>
          <w:rFonts w:ascii="Lucida Console" w:hAnsi="Lucida Console"/>
          <w:color w:val="000000"/>
        </w:rPr>
        <w:tab/>
        <w:t xml:space="preserve">Adjusted R-squared:  0.7656 </w:t>
      </w:r>
    </w:p>
    <w:p w14:paraId="07DD9756" w14:textId="77777777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F-statistic: 53.26 on 1 and 15 </w:t>
      </w:r>
      <w:proofErr w:type="gramStart"/>
      <w:r>
        <w:rPr>
          <w:rFonts w:ascii="Lucida Console" w:hAnsi="Lucida Console"/>
          <w:color w:val="000000"/>
        </w:rPr>
        <w:t>DF,  p</w:t>
      </w:r>
      <w:proofErr w:type="gramEnd"/>
      <w:r>
        <w:rPr>
          <w:rFonts w:ascii="Lucida Console" w:hAnsi="Lucida Console"/>
          <w:color w:val="000000"/>
        </w:rPr>
        <w:t>-value: 2.617e-06</w:t>
      </w:r>
    </w:p>
    <w:p w14:paraId="5CE2FF87" w14:textId="76E7C044" w:rsidR="00022DEB" w:rsidRDefault="00022DEB"/>
    <w:p w14:paraId="7F5C443F" w14:textId="497D9E0D" w:rsidR="00022DEB" w:rsidRDefault="00022DEB" w:rsidP="00022DEB">
      <w:r>
        <w:t xml:space="preserve">The </w:t>
      </w:r>
      <w:r>
        <w:t>p value (</w:t>
      </w:r>
      <w:r>
        <w:rPr>
          <w:rFonts w:ascii="Lucida Console" w:hAnsi="Lucida Console"/>
          <w:color w:val="000000"/>
        </w:rPr>
        <w:t>2.617e-06</w:t>
      </w:r>
      <w:r>
        <w:t>)</w:t>
      </w:r>
      <w:r>
        <w:t xml:space="preserve"> is less than the value of alpha</w:t>
      </w:r>
      <w:r>
        <w:t xml:space="preserve"> (0.05)</w:t>
      </w:r>
      <w:r>
        <w:t xml:space="preserve"> so there is </w:t>
      </w:r>
      <w:r>
        <w:t xml:space="preserve">a correlation between no of </w:t>
      </w:r>
      <w:proofErr w:type="spellStart"/>
      <w:r>
        <w:t>tb</w:t>
      </w:r>
      <w:proofErr w:type="spellEnd"/>
      <w:r>
        <w:t xml:space="preserve"> cases and the years that have passed.</w:t>
      </w:r>
      <w:bookmarkStart w:id="0" w:name="_GoBack"/>
      <w:bookmarkEnd w:id="0"/>
    </w:p>
    <w:p w14:paraId="33C7E3CC" w14:textId="77777777" w:rsidR="00022DEB" w:rsidRDefault="00022DEB"/>
    <w:p w14:paraId="28EF5981" w14:textId="77777777" w:rsidR="00022DEB" w:rsidRPr="006B2BB1" w:rsidRDefault="00022DEB"/>
    <w:p w14:paraId="1BDF7D06" w14:textId="51C7F2ED" w:rsidR="006B2BB1" w:rsidRPr="00EF0B2F" w:rsidRDefault="006B2BB1">
      <w:pPr>
        <w:rPr>
          <w:i/>
        </w:rPr>
      </w:pPr>
      <w:r w:rsidRPr="00EF0B2F">
        <w:rPr>
          <w:b/>
          <w:i/>
        </w:rPr>
        <w:t>Assumption 2</w:t>
      </w:r>
      <w:r w:rsidRPr="00EF0B2F">
        <w:rPr>
          <w:i/>
        </w:rPr>
        <w:t>: Variance of error are constant for predicted values</w:t>
      </w:r>
    </w:p>
    <w:p w14:paraId="01744914" w14:textId="77777777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14:paraId="652443BA" w14:textId="77777777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14:paraId="3B473101" w14:textId="77777777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-3.9886 -1.6421 -0.</w:t>
      </w:r>
      <w:proofErr w:type="gramStart"/>
      <w:r>
        <w:rPr>
          <w:rFonts w:ascii="Lucida Console" w:hAnsi="Lucida Console"/>
          <w:color w:val="000000"/>
        </w:rPr>
        <w:t>2226  1.5479</w:t>
      </w:r>
      <w:proofErr w:type="gramEnd"/>
      <w:r>
        <w:rPr>
          <w:rFonts w:ascii="Lucida Console" w:hAnsi="Lucida Console"/>
          <w:color w:val="000000"/>
        </w:rPr>
        <w:t xml:space="preserve">  3.4066 </w:t>
      </w:r>
    </w:p>
    <w:p w14:paraId="352FD106" w14:textId="77777777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672AEF8" w14:textId="77777777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14:paraId="78AF271F" w14:textId="77777777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Estimate Std. Error t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(&gt;|t|)</w:t>
      </w:r>
    </w:p>
    <w:p w14:paraId="727CD7F4" w14:textId="77777777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2.77022    1.94111   1.427    0.174</w:t>
      </w:r>
    </w:p>
    <w:p w14:paraId="3A75AA0C" w14:textId="77777777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fitted(</w:t>
      </w:r>
      <w:proofErr w:type="spellStart"/>
      <w:proofErr w:type="gramStart"/>
      <w:r>
        <w:rPr>
          <w:rFonts w:ascii="Lucida Console" w:hAnsi="Lucida Console"/>
          <w:color w:val="000000"/>
        </w:rPr>
        <w:t>RegTB</w:t>
      </w:r>
      <w:proofErr w:type="spellEnd"/>
      <w:r>
        <w:rPr>
          <w:rFonts w:ascii="Lucida Console" w:hAnsi="Lucida Console"/>
          <w:color w:val="000000"/>
        </w:rPr>
        <w:t>)  0.03566</w:t>
      </w:r>
      <w:proofErr w:type="gramEnd"/>
      <w:r>
        <w:rPr>
          <w:rFonts w:ascii="Lucida Console" w:hAnsi="Lucida Console"/>
          <w:color w:val="000000"/>
        </w:rPr>
        <w:t xml:space="preserve">    0.06761   0.528    0.606</w:t>
      </w:r>
    </w:p>
    <w:p w14:paraId="4F095252" w14:textId="77777777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3A7E3F7" w14:textId="77777777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2.273 on 15 degrees of freedom</w:t>
      </w:r>
    </w:p>
    <w:p w14:paraId="4AE13BD8" w14:textId="77777777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0.01821,</w:t>
      </w:r>
      <w:r>
        <w:rPr>
          <w:rFonts w:ascii="Lucida Console" w:hAnsi="Lucida Console"/>
          <w:color w:val="000000"/>
        </w:rPr>
        <w:tab/>
        <w:t xml:space="preserve">Adjusted R-squared:  -0.04724 </w:t>
      </w:r>
    </w:p>
    <w:p w14:paraId="25A421A9" w14:textId="2836D9A5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F-statistic: 0.2783 on 1 and 15 </w:t>
      </w:r>
      <w:proofErr w:type="gramStart"/>
      <w:r>
        <w:rPr>
          <w:rFonts w:ascii="Lucida Console" w:hAnsi="Lucida Console"/>
          <w:color w:val="000000"/>
        </w:rPr>
        <w:t>DF,  p</w:t>
      </w:r>
      <w:proofErr w:type="gramEnd"/>
      <w:r>
        <w:rPr>
          <w:rFonts w:ascii="Lucida Console" w:hAnsi="Lucida Console"/>
          <w:color w:val="000000"/>
        </w:rPr>
        <w:t>-value: 0.6056</w:t>
      </w:r>
    </w:p>
    <w:p w14:paraId="5B4866E9" w14:textId="03A0CC91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AD49AEF" w14:textId="37423886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54697801" wp14:editId="6D2D93C7">
            <wp:extent cx="4076700" cy="422870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0149" cy="427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9F82" w14:textId="3709F838" w:rsidR="00EF0B2F" w:rsidRDefault="00EF0B2F" w:rsidP="00EF0B2F">
      <w:pPr>
        <w:rPr>
          <w:bCs/>
        </w:rPr>
      </w:pPr>
      <w:r>
        <w:t>There doesn’t</w:t>
      </w:r>
      <w:r>
        <w:rPr>
          <w:b/>
        </w:rPr>
        <w:t xml:space="preserve"> </w:t>
      </w:r>
      <w:r w:rsidRPr="0021421A">
        <w:rPr>
          <w:bCs/>
        </w:rPr>
        <w:t>s</w:t>
      </w:r>
      <w:r>
        <w:rPr>
          <w:bCs/>
        </w:rPr>
        <w:t>eem to be a pattern in between the</w:t>
      </w:r>
      <w:r w:rsidRPr="0021421A">
        <w:rPr>
          <w:bCs/>
        </w:rPr>
        <w:t xml:space="preserve"> residuals </w:t>
      </w:r>
      <w:r>
        <w:rPr>
          <w:bCs/>
        </w:rPr>
        <w:t>and</w:t>
      </w:r>
      <w:r w:rsidRPr="0021421A">
        <w:rPr>
          <w:bCs/>
        </w:rPr>
        <w:t xml:space="preserve"> fitted values</w:t>
      </w:r>
      <w:r>
        <w:rPr>
          <w:bCs/>
        </w:rPr>
        <w:t>. The high p-value and low R^2 value and F-statistic suggest that there isn’t a correlation in the model.</w:t>
      </w:r>
    </w:p>
    <w:p w14:paraId="027F4446" w14:textId="77777777" w:rsidR="00EF0B2F" w:rsidRP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6D26B88" w14:textId="77777777" w:rsidR="00EF0B2F" w:rsidRPr="006B2BB1" w:rsidRDefault="00EF0B2F"/>
    <w:p w14:paraId="0E9BB647" w14:textId="77777777" w:rsidR="006B2BB1" w:rsidRPr="00EF0B2F" w:rsidRDefault="006B2BB1" w:rsidP="006B2BB1">
      <w:pPr>
        <w:rPr>
          <w:i/>
        </w:rPr>
      </w:pPr>
      <w:r w:rsidRPr="00EF0B2F">
        <w:rPr>
          <w:b/>
          <w:i/>
        </w:rPr>
        <w:t>Assumption 3</w:t>
      </w:r>
      <w:r w:rsidRPr="00EF0B2F">
        <w:rPr>
          <w:i/>
        </w:rPr>
        <w:t>: the error terms are normally distributed</w:t>
      </w:r>
    </w:p>
    <w:p w14:paraId="45F525D6" w14:textId="77777777" w:rsidR="00EF0B2F" w:rsidRDefault="00EF0B2F" w:rsidP="00EF0B2F">
      <w:r>
        <w:t>residues are normally distributed</w:t>
      </w:r>
    </w:p>
    <w:p w14:paraId="68B968DE" w14:textId="77777777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Shapiro-Wilk normality test</w:t>
      </w:r>
    </w:p>
    <w:p w14:paraId="2BF8FC98" w14:textId="77777777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9FF14EF" w14:textId="77777777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data:  res</w:t>
      </w:r>
    </w:p>
    <w:p w14:paraId="19D2D3C4" w14:textId="77777777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 = 0.95389, p-value = 0.5208</w:t>
      </w:r>
    </w:p>
    <w:p w14:paraId="06AC7AAB" w14:textId="77777777" w:rsidR="006B2BB1" w:rsidRPr="006B2BB1" w:rsidRDefault="006B2BB1" w:rsidP="006B2BB1"/>
    <w:p w14:paraId="1A496221" w14:textId="5DCA2518" w:rsidR="00EF0B2F" w:rsidRDefault="00EF0B2F" w:rsidP="006B2BB1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4FC27466" wp14:editId="71F84DB6">
            <wp:extent cx="3486150" cy="314110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7562" cy="319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71C0" w14:textId="6B3B781F" w:rsidR="00EF0B2F" w:rsidRPr="00EF0B2F" w:rsidRDefault="00EF0B2F" w:rsidP="006B2BB1">
      <w:r>
        <w:t>The p-value of 0.5208 is a lot higher than the test statistic of 0.05, hence we will reject the alternate hypothesis. There is a greater chance of residuals being normally distributed.</w:t>
      </w:r>
    </w:p>
    <w:p w14:paraId="2409CB69" w14:textId="77777777" w:rsidR="00EF0B2F" w:rsidRDefault="00EF0B2F" w:rsidP="006B2BB1">
      <w:pPr>
        <w:rPr>
          <w:i/>
        </w:rPr>
      </w:pPr>
    </w:p>
    <w:p w14:paraId="448BD179" w14:textId="61BCD37A" w:rsidR="006B2BB1" w:rsidRPr="00EF0B2F" w:rsidRDefault="006B2BB1" w:rsidP="006B2BB1">
      <w:pPr>
        <w:rPr>
          <w:i/>
        </w:rPr>
      </w:pPr>
      <w:r w:rsidRPr="00EF0B2F">
        <w:rPr>
          <w:b/>
          <w:i/>
        </w:rPr>
        <w:t>Assumption 4</w:t>
      </w:r>
      <w:r w:rsidRPr="00EF0B2F">
        <w:rPr>
          <w:i/>
        </w:rPr>
        <w:t>: Observations are independent (residuals are not correlated)</w:t>
      </w:r>
    </w:p>
    <w:p w14:paraId="215CBDA8" w14:textId="77777777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lag Autocorrelation D-W Statistic p-value</w:t>
      </w:r>
    </w:p>
    <w:p w14:paraId="7DE4A587" w14:textId="77777777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1       0.2174113       1.51597   0.186</w:t>
      </w:r>
    </w:p>
    <w:p w14:paraId="47AF2188" w14:textId="77777777" w:rsidR="00EF0B2F" w:rsidRDefault="00EF0B2F" w:rsidP="00EF0B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Alternative hypothesis: </w:t>
      </w:r>
      <w:proofErr w:type="gramStart"/>
      <w:r>
        <w:rPr>
          <w:rFonts w:ascii="Lucida Console" w:hAnsi="Lucida Console"/>
          <w:color w:val="000000"/>
        </w:rPr>
        <w:t>rho !</w:t>
      </w:r>
      <w:proofErr w:type="gramEnd"/>
      <w:r>
        <w:rPr>
          <w:rFonts w:ascii="Lucida Console" w:hAnsi="Lucida Console"/>
          <w:color w:val="000000"/>
        </w:rPr>
        <w:t>= 0</w:t>
      </w:r>
    </w:p>
    <w:p w14:paraId="033B2233" w14:textId="24A6310E" w:rsidR="006B2BB1" w:rsidRDefault="006B2BB1"/>
    <w:p w14:paraId="16B4A6FA" w14:textId="24DD4F2D" w:rsidR="00EF0B2F" w:rsidRPr="006B2BB1" w:rsidRDefault="00EF0B2F">
      <w:r>
        <w:t xml:space="preserve">A positive co-relation is suggested with a D-W value of less than 2. Also, since the p-value of 1.86 is very high than the test statistic of 0.05, we reject the alternate hypothesis and accept the null hypothesis. </w:t>
      </w:r>
    </w:p>
    <w:sectPr w:rsidR="00EF0B2F" w:rsidRPr="006B2BB1" w:rsidSect="00960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07C25"/>
    <w:multiLevelType w:val="hybridMultilevel"/>
    <w:tmpl w:val="DF8A6DA2"/>
    <w:lvl w:ilvl="0" w:tplc="5B16F1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4217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3278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D2BD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6EAD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86DC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E6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8A2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6CE5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7D"/>
    <w:rsid w:val="00022DEB"/>
    <w:rsid w:val="000A797D"/>
    <w:rsid w:val="000E1D33"/>
    <w:rsid w:val="00153E56"/>
    <w:rsid w:val="001655F1"/>
    <w:rsid w:val="00165B70"/>
    <w:rsid w:val="0025144F"/>
    <w:rsid w:val="002E4338"/>
    <w:rsid w:val="00370516"/>
    <w:rsid w:val="00487F80"/>
    <w:rsid w:val="006B2BB1"/>
    <w:rsid w:val="006E76C1"/>
    <w:rsid w:val="0081530B"/>
    <w:rsid w:val="0083408D"/>
    <w:rsid w:val="00960CDA"/>
    <w:rsid w:val="00B019E0"/>
    <w:rsid w:val="00B60939"/>
    <w:rsid w:val="00BC3837"/>
    <w:rsid w:val="00BD2448"/>
    <w:rsid w:val="00BF7BCC"/>
    <w:rsid w:val="00C72C7B"/>
    <w:rsid w:val="00CB6CFE"/>
    <w:rsid w:val="00CC4769"/>
    <w:rsid w:val="00D70022"/>
    <w:rsid w:val="00D9752C"/>
    <w:rsid w:val="00E55DDE"/>
    <w:rsid w:val="00E66F5A"/>
    <w:rsid w:val="00EA184D"/>
    <w:rsid w:val="00EC674D"/>
    <w:rsid w:val="00EF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D9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6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6F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0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13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6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83F2B7C6.dotm</Template>
  <TotalTime>0</TotalTime>
  <Pages>6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 Qatar</Company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User-1</dc:creator>
  <cp:keywords/>
  <dc:description/>
  <cp:lastModifiedBy>Abdul Wasay</cp:lastModifiedBy>
  <cp:revision>2</cp:revision>
  <dcterms:created xsi:type="dcterms:W3CDTF">2017-04-09T20:51:00Z</dcterms:created>
  <dcterms:modified xsi:type="dcterms:W3CDTF">2017-04-09T20:51:00Z</dcterms:modified>
</cp:coreProperties>
</file>